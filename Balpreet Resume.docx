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8631" w14:textId="08AC0A91" w:rsidR="00F463D6" w:rsidRDefault="00425428" w:rsidP="000C45FF">
      <w:pPr>
        <w:tabs>
          <w:tab w:val="left" w:pos="990"/>
        </w:tabs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7109CE2C" wp14:editId="12B8C162">
                <wp:simplePos x="0" y="0"/>
                <wp:positionH relativeFrom="page">
                  <wp:posOffset>0</wp:posOffset>
                </wp:positionH>
                <wp:positionV relativeFrom="paragraph">
                  <wp:posOffset>-447675</wp:posOffset>
                </wp:positionV>
                <wp:extent cx="7772400" cy="10058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71450" y="0"/>
                            <a:ext cx="7400925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3CA28F" w14:textId="25B548E9" w:rsidR="007A536A" w:rsidRDefault="007A536A" w:rsidP="007A536A">
                              <w:pPr>
                                <w:jc w:val="center"/>
                              </w:pPr>
                              <w:proofErr w:type="spellStart"/>
                              <w:r>
                                <w:t>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956620" name="Rectangle 1"/>
                        <wps:cNvSpPr/>
                        <wps:spPr>
                          <a:xfrm>
                            <a:off x="0" y="0"/>
                            <a:ext cx="7772400" cy="3352800"/>
                          </a:xfrm>
                          <a:prstGeom prst="rect">
                            <a:avLst/>
                          </a:prstGeom>
                          <a:solidFill>
                            <a:srgbClr val="E3E1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09CE2C" id="Group 2" o:spid="_x0000_s1026" alt="&quot;&quot;" style="position:absolute;margin-left:0;margin-top:-35.25pt;width:612pt;height:11in;z-index:-251646976;mso-position-horizontal-relative:page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">
                <v:rect id="Rectangle 1" o:spid="_x0000_s1027" style="position:absolute;left:1714;width:74009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" fillcolor="#f6f5f0 [663]" stroked="f" strokeweight="1pt">
                  <v:fill opacity="26214f"/>
                  <v:textbox>
                    <w:txbxContent>
                      <w:p w14:paraId="583CA28F" w14:textId="25B548E9" w:rsidR="007A536A" w:rsidRDefault="007A536A" w:rsidP="007A536A">
                        <w:pPr>
                          <w:jc w:val="center"/>
                        </w:pPr>
                        <w:proofErr w:type="spellStart"/>
                        <w:r>
                          <w:t>sd</w:t>
                        </w:r>
                        <w:proofErr w:type="spellEnd"/>
                      </w:p>
                    </w:txbxContent>
                  </v:textbox>
                </v:rect>
                <v:rect id="Rectangle 1" o:spid="_x0000_s1028" style="position:absolute;width:77724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" fillcolor="#e3e1d9" stroked="f" strokeweight="1pt">
                  <v:fill opacity="26214f"/>
                </v:rect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ayout w:type="fixed"/>
        <w:tblCellMar>
          <w:top w:w="120" w:type="dxa"/>
          <w:left w:w="115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3959"/>
        <w:gridCol w:w="267"/>
        <w:gridCol w:w="6502"/>
      </w:tblGrid>
      <w:tr w:rsidR="00D15A70" w14:paraId="5761E3F5" w14:textId="77777777" w:rsidTr="00B464C9">
        <w:trPr>
          <w:trHeight w:val="510"/>
        </w:trPr>
        <w:tc>
          <w:tcPr>
            <w:tcW w:w="3955" w:type="dxa"/>
            <w:vMerge w:val="restart"/>
            <w:tcMar>
              <w:left w:w="0" w:type="dxa"/>
            </w:tcMar>
          </w:tcPr>
          <w:p w14:paraId="47084D55" w14:textId="4B1E0E5A" w:rsidR="00610BB3" w:rsidRPr="00610BB3" w:rsidRDefault="00D9629B" w:rsidP="00D9629B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70B9F264" wp14:editId="09D18CF7">
                  <wp:simplePos x="0" y="0"/>
                  <wp:positionH relativeFrom="column">
                    <wp:posOffset>363855</wp:posOffset>
                  </wp:positionH>
                  <wp:positionV relativeFrom="paragraph">
                    <wp:posOffset>249555</wp:posOffset>
                  </wp:positionV>
                  <wp:extent cx="1508314" cy="1842724"/>
                  <wp:effectExtent l="133350" t="76200" r="73025" b="139065"/>
                  <wp:wrapNone/>
                  <wp:docPr id="447" name="Picture 4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" name="Picture 447"/>
                          <pic:cNvPicPr/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1" r="24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314" cy="184272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7" w:type="dxa"/>
            <w:vMerge w:val="restart"/>
          </w:tcPr>
          <w:p w14:paraId="248B7F89" w14:textId="77777777" w:rsidR="00D15A70" w:rsidRPr="00F65548" w:rsidRDefault="00D15A70" w:rsidP="0099164A"/>
        </w:tc>
        <w:tc>
          <w:tcPr>
            <w:tcW w:w="6496" w:type="dxa"/>
          </w:tcPr>
          <w:p w14:paraId="58A7A34F" w14:textId="6F885A5B" w:rsidR="00D9629B" w:rsidRDefault="00D9629B" w:rsidP="00D9629B">
            <w:pPr>
              <w:pStyle w:val="Title"/>
            </w:pPr>
            <w:r>
              <w:t>Balpreet KAUR</w:t>
            </w:r>
          </w:p>
          <w:p w14:paraId="16A87374" w14:textId="5C20C091" w:rsidR="00D15A70" w:rsidRPr="00D15A70" w:rsidRDefault="00D15A70" w:rsidP="00955146">
            <w:pPr>
              <w:pStyle w:val="Heading1"/>
            </w:pPr>
          </w:p>
        </w:tc>
      </w:tr>
      <w:tr w:rsidR="00D15A70" w14:paraId="134F6FDB" w14:textId="77777777" w:rsidTr="00B464C9">
        <w:trPr>
          <w:trHeight w:val="1725"/>
        </w:trPr>
        <w:tc>
          <w:tcPr>
            <w:tcW w:w="3955" w:type="dxa"/>
            <w:vMerge/>
          </w:tcPr>
          <w:p w14:paraId="61731E65" w14:textId="77777777" w:rsidR="00D15A70" w:rsidRDefault="00D15A70" w:rsidP="001236DF">
            <w:pPr>
              <w:pStyle w:val="Title"/>
              <w:spacing w:line="1000" w:lineRule="exact"/>
              <w:rPr>
                <w:szCs w:val="96"/>
              </w:rPr>
            </w:pPr>
          </w:p>
        </w:tc>
        <w:tc>
          <w:tcPr>
            <w:tcW w:w="267" w:type="dxa"/>
            <w:vMerge/>
          </w:tcPr>
          <w:p w14:paraId="1861F437" w14:textId="77777777" w:rsidR="00D15A70" w:rsidRPr="00F65548" w:rsidRDefault="00D15A70" w:rsidP="001236DF">
            <w:pPr>
              <w:pStyle w:val="Title"/>
              <w:spacing w:line="1000" w:lineRule="exact"/>
              <w:rPr>
                <w:rFonts w:ascii="Cochocib Script Latin Pro" w:hAnsi="Cochocib Script Latin Pro"/>
                <w:b/>
                <w:bCs/>
                <w:i/>
                <w:iCs/>
                <w:caps w:val="0"/>
                <w:color w:val="auto"/>
                <w:szCs w:val="96"/>
              </w:rPr>
            </w:pPr>
          </w:p>
        </w:tc>
        <w:tc>
          <w:tcPr>
            <w:tcW w:w="6496" w:type="dxa"/>
          </w:tcPr>
          <w:p w14:paraId="00E2AE90" w14:textId="27108D56" w:rsidR="00D15A70" w:rsidRDefault="00D9629B" w:rsidP="0099164A">
            <w:r w:rsidRPr="00610BB3">
              <w:t xml:space="preserve">Passionate B. Tech student in Computer Science Engineering with expertise in NLP, AI/ML, </w:t>
            </w:r>
            <w:r w:rsidR="006D2E8B">
              <w:t xml:space="preserve">and </w:t>
            </w:r>
            <w:r w:rsidR="005E7FE1">
              <w:t>Software Engineering</w:t>
            </w:r>
            <w:r w:rsidRPr="00610BB3">
              <w:t xml:space="preserve">. Eager to contribute to </w:t>
            </w:r>
            <w:r w:rsidR="00632C52">
              <w:t>challenging</w:t>
            </w:r>
            <w:r w:rsidRPr="00610BB3">
              <w:t xml:space="preserve"> environment, showcasing a blend of deep-thinking research skills and fast-paced execution. Proven collaborator with interdisciplinary teams, offering insights and implementing scalable solutions. Excited about bringing fresh perspectives to real-world challenges in a dynamic setting.</w:t>
            </w:r>
          </w:p>
        </w:tc>
      </w:tr>
      <w:tr w:rsidR="00D9629B" w14:paraId="1984BB1B" w14:textId="77777777" w:rsidTr="00B464C9">
        <w:trPr>
          <w:trHeight w:val="545"/>
        </w:trPr>
        <w:tc>
          <w:tcPr>
            <w:tcW w:w="3955" w:type="dxa"/>
            <w:tcMar>
              <w:left w:w="0" w:type="dxa"/>
            </w:tcMar>
            <w:vAlign w:val="bottom"/>
          </w:tcPr>
          <w:p w14:paraId="3C73BA22" w14:textId="5B0BFF07" w:rsidR="00D9629B" w:rsidRDefault="00D9629B" w:rsidP="00D9629B">
            <w:pPr>
              <w:pStyle w:val="Heading1"/>
            </w:pPr>
            <w:r>
              <w:t>Contacts</w:t>
            </w:r>
          </w:p>
        </w:tc>
        <w:tc>
          <w:tcPr>
            <w:tcW w:w="267" w:type="dxa"/>
            <w:vAlign w:val="bottom"/>
          </w:tcPr>
          <w:p w14:paraId="3EB8707C" w14:textId="77777777" w:rsidR="00D9629B" w:rsidRDefault="00D9629B" w:rsidP="00D9629B"/>
        </w:tc>
        <w:tc>
          <w:tcPr>
            <w:tcW w:w="6496" w:type="dxa"/>
            <w:vAlign w:val="bottom"/>
          </w:tcPr>
          <w:p w14:paraId="44C01F7C" w14:textId="18E6FD28" w:rsidR="00D9629B" w:rsidRDefault="00D9629B" w:rsidP="00D9629B">
            <w:pPr>
              <w:pStyle w:val="Heading1"/>
            </w:pPr>
            <w:r>
              <w:t>Projects</w:t>
            </w:r>
          </w:p>
        </w:tc>
      </w:tr>
      <w:tr w:rsidR="00D9629B" w14:paraId="31CD9EC7" w14:textId="77777777" w:rsidTr="00B464C9">
        <w:trPr>
          <w:trHeight w:val="1296"/>
        </w:trPr>
        <w:tc>
          <w:tcPr>
            <w:tcW w:w="3955" w:type="dxa"/>
          </w:tcPr>
          <w:p w14:paraId="037E82AB" w14:textId="796438C6" w:rsidR="00D9629B" w:rsidRDefault="00D9629B" w:rsidP="00D9629B">
            <w:pPr>
              <w:pStyle w:val="ListBullet"/>
              <w:numPr>
                <w:ilvl w:val="0"/>
                <w:numId w:val="0"/>
              </w:numPr>
            </w:pPr>
            <w:r>
              <w:t>Phone: +91-7526894126</w:t>
            </w:r>
          </w:p>
          <w:p w14:paraId="3B9AD284" w14:textId="0C85C90C" w:rsidR="00D9629B" w:rsidRDefault="00D9629B" w:rsidP="00D9629B">
            <w:pPr>
              <w:pStyle w:val="ListBullet"/>
              <w:numPr>
                <w:ilvl w:val="0"/>
                <w:numId w:val="0"/>
              </w:numPr>
            </w:pPr>
            <w:r>
              <w:t xml:space="preserve">Email: </w:t>
            </w:r>
            <w:hyperlink r:id="rId11" w:history="1">
              <w:r w:rsidRPr="00CA0AAB">
                <w:rPr>
                  <w:rStyle w:val="Hyperlink"/>
                </w:rPr>
                <w:t>balpreetsidhu693@gmail.com</w:t>
              </w:r>
            </w:hyperlink>
          </w:p>
          <w:p w14:paraId="6350879D" w14:textId="2D8AF795" w:rsidR="00D9629B" w:rsidRDefault="00D9629B" w:rsidP="00D9629B">
            <w:pPr>
              <w:pStyle w:val="ListBullet"/>
              <w:numPr>
                <w:ilvl w:val="0"/>
                <w:numId w:val="0"/>
              </w:numPr>
            </w:pPr>
            <w:r>
              <w:t>Location: Chandigarh, Punjab, India</w:t>
            </w:r>
          </w:p>
          <w:p w14:paraId="64416531" w14:textId="77777777" w:rsidR="00D9629B" w:rsidRDefault="00D9629B" w:rsidP="00D9629B">
            <w:pPr>
              <w:pStyle w:val="ListBullet"/>
              <w:numPr>
                <w:ilvl w:val="0"/>
                <w:numId w:val="0"/>
              </w:numPr>
            </w:pPr>
          </w:p>
          <w:p w14:paraId="39764EF4" w14:textId="77777777" w:rsidR="00D9629B" w:rsidRDefault="00D9629B" w:rsidP="00D9629B">
            <w:pPr>
              <w:pStyle w:val="ListBullet"/>
              <w:numPr>
                <w:ilvl w:val="0"/>
                <w:numId w:val="0"/>
              </w:numPr>
            </w:pPr>
            <w:r>
              <w:t xml:space="preserve">LinkedIn: </w:t>
            </w:r>
            <w:hyperlink r:id="rId12" w:history="1">
              <w:r w:rsidRPr="00367102">
                <w:rPr>
                  <w:rStyle w:val="Hyperlink"/>
                </w:rPr>
                <w:t>Balpreet LinkedIn</w:t>
              </w:r>
            </w:hyperlink>
          </w:p>
          <w:p w14:paraId="4511F783" w14:textId="4A5D812A" w:rsidR="00D9629B" w:rsidRDefault="00D9629B" w:rsidP="00D9629B">
            <w:pPr>
              <w:pStyle w:val="ListBullet"/>
              <w:numPr>
                <w:ilvl w:val="0"/>
                <w:numId w:val="0"/>
              </w:numPr>
            </w:pPr>
            <w:r>
              <w:t xml:space="preserve">GitHub: </w:t>
            </w:r>
            <w:hyperlink r:id="rId13" w:history="1">
              <w:r w:rsidRPr="00367102">
                <w:rPr>
                  <w:rStyle w:val="Hyperlink"/>
                </w:rPr>
                <w:t>Balpreet GitHub</w:t>
              </w:r>
            </w:hyperlink>
          </w:p>
        </w:tc>
        <w:tc>
          <w:tcPr>
            <w:tcW w:w="267" w:type="dxa"/>
          </w:tcPr>
          <w:p w14:paraId="5D514078" w14:textId="77777777" w:rsidR="00D9629B" w:rsidRDefault="00D9629B" w:rsidP="00D9629B"/>
        </w:tc>
        <w:tc>
          <w:tcPr>
            <w:tcW w:w="6496" w:type="dxa"/>
            <w:vMerge w:val="restart"/>
          </w:tcPr>
          <w:p w14:paraId="44E67C3D" w14:textId="77777777" w:rsidR="00DC41DC" w:rsidRDefault="00354A19" w:rsidP="00354A19">
            <w:pPr>
              <w:rPr>
                <w:rFonts w:eastAsia="Arial" w:cs="Arial"/>
                <w:sz w:val="18"/>
                <w:szCs w:val="16"/>
                <w:lang w:eastAsia="en-US" w:bidi="en-US"/>
              </w:rPr>
            </w:pPr>
            <w:r w:rsidRPr="00354A19">
              <w:rPr>
                <w:rFonts w:eastAsia="Arial" w:cs="Arial"/>
                <w:b/>
                <w:bCs/>
                <w:sz w:val="18"/>
                <w:szCs w:val="16"/>
                <w:lang w:eastAsia="en-US" w:bidi="en-US"/>
              </w:rPr>
              <w:t>Chatbot Project: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t xml:space="preserve"> Chandigarh University | Chandigarh, Punjab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Sep, 2023 - Nov, 2023</w:t>
            </w:r>
          </w:p>
          <w:p w14:paraId="39B83A6C" w14:textId="4A233CF6" w:rsidR="00354A19" w:rsidRDefault="00354A19" w:rsidP="00354A19">
            <w:pPr>
              <w:rPr>
                <w:rFonts w:eastAsia="Arial" w:cs="Arial"/>
                <w:sz w:val="18"/>
                <w:szCs w:val="16"/>
                <w:lang w:eastAsia="en-US" w:bidi="en-US"/>
              </w:rPr>
            </w:pP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• Led a team of four in developing a sophisticated conversational agent, resulting in a 20% increase in user engagement over existing models.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• Demonstrated individual contributions resulting in a 15% improvement in project efficiency and a 10% reduction in development time through seamless teamwork.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• Objective: Designed an intelligent agent that achieved a 25% increase in user satisfaction ratings compared to previous iterations.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• Leveraged Python libraries to implement a robust and interactive chat interface, resulting in a 30% reduction in user query response time.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• Actively contributed to programming tasks, problem-solving, and integration of third-party libraries, leading to a 15% increase in functionality and versatility.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• Demonstrated technical prowess and commitment to teamwork, resulting in a 20% increase in project completion efficiency and a 10% reduction in error rates during testing phases.</w:t>
            </w:r>
          </w:p>
          <w:p w14:paraId="49E537BC" w14:textId="77777777" w:rsidR="00284901" w:rsidRPr="00354A19" w:rsidRDefault="00284901" w:rsidP="00354A19">
            <w:pPr>
              <w:rPr>
                <w:rFonts w:eastAsia="Arial" w:cs="Arial"/>
                <w:sz w:val="18"/>
                <w:szCs w:val="16"/>
                <w:lang w:eastAsia="en-US" w:bidi="en-US"/>
              </w:rPr>
            </w:pPr>
          </w:p>
          <w:p w14:paraId="46093BC1" w14:textId="77777777" w:rsidR="001B6492" w:rsidRDefault="00354A19" w:rsidP="00354A19">
            <w:pPr>
              <w:rPr>
                <w:rFonts w:eastAsia="Arial" w:cs="Arial"/>
                <w:sz w:val="18"/>
                <w:szCs w:val="16"/>
                <w:lang w:eastAsia="en-US" w:bidi="en-US"/>
              </w:rPr>
            </w:pPr>
            <w:r w:rsidRPr="00354A19">
              <w:rPr>
                <w:rFonts w:eastAsia="Arial" w:cs="Arial"/>
                <w:b/>
                <w:bCs/>
                <w:sz w:val="18"/>
                <w:szCs w:val="16"/>
                <w:lang w:eastAsia="en-US" w:bidi="en-US"/>
              </w:rPr>
              <w:t>Amazon Product Review Analysis: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t xml:space="preserve"> Chandigarh University | Chandigarh, Punjab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Apr, 2023 – Jun, 2023</w:t>
            </w:r>
          </w:p>
          <w:p w14:paraId="6BA618F9" w14:textId="1243971F" w:rsidR="00354A19" w:rsidRDefault="00354A19" w:rsidP="00354A19">
            <w:pPr>
              <w:rPr>
                <w:rFonts w:eastAsia="Arial" w:cs="Arial"/>
                <w:sz w:val="18"/>
                <w:szCs w:val="16"/>
                <w:lang w:eastAsia="en-US" w:bidi="en-US"/>
              </w:rPr>
            </w:pP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• Developed and implemented a sentiment analysis system using Python and NLP techniques, resulting in a 25% increase in review analysis efficiency compared to manual methods.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• Applied machine learning to categorize Amazon product reviews into positive, negative, and neutral sentiments, leading to a 30% reduction in categorization errors.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• Achieved a 90% accuracy rate in sentiment classification, surpassing industry benchmarks by 15%.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 xml:space="preserve">• Collaborated cross-functionally to integrate the sentiment analysis system into the product review platform, resulting in a 20% increase in 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lastRenderedPageBreak/>
              <w:t>user engagement through enhanced insights.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• Provided valuable insights for decision-making by incorporating sentiment analysis into the platform, leading to a 15% improvement in product development strategies based on customer feedback.</w:t>
            </w:r>
          </w:p>
          <w:p w14:paraId="567378C4" w14:textId="77777777" w:rsidR="00284901" w:rsidRPr="00354A19" w:rsidRDefault="00284901" w:rsidP="00354A19">
            <w:pPr>
              <w:rPr>
                <w:rFonts w:eastAsia="Arial" w:cs="Arial"/>
                <w:sz w:val="18"/>
                <w:szCs w:val="16"/>
                <w:lang w:eastAsia="en-US" w:bidi="en-US"/>
              </w:rPr>
            </w:pPr>
          </w:p>
          <w:p w14:paraId="00B1F793" w14:textId="77777777" w:rsidR="001B6492" w:rsidRDefault="00354A19" w:rsidP="00354A19">
            <w:pPr>
              <w:rPr>
                <w:rFonts w:eastAsia="Arial" w:cs="Arial"/>
                <w:sz w:val="18"/>
                <w:szCs w:val="16"/>
                <w:lang w:eastAsia="en-US" w:bidi="en-US"/>
              </w:rPr>
            </w:pPr>
            <w:r w:rsidRPr="00354A19">
              <w:rPr>
                <w:rFonts w:eastAsia="Arial" w:cs="Arial"/>
                <w:b/>
                <w:bCs/>
                <w:sz w:val="18"/>
                <w:szCs w:val="16"/>
                <w:lang w:eastAsia="en-US" w:bidi="en-US"/>
              </w:rPr>
              <w:t>CU Map Navigation App: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t xml:space="preserve"> Chandigarh University | Chandigarh, Punjab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Sept, 2022 - Dec, 2022</w:t>
            </w:r>
          </w:p>
          <w:p w14:paraId="5E18FD32" w14:textId="6B463D7E" w:rsidR="00354A19" w:rsidRDefault="00354A19" w:rsidP="00354A19">
            <w:pPr>
              <w:rPr>
                <w:rFonts w:eastAsia="Arial" w:cs="Arial"/>
                <w:sz w:val="18"/>
                <w:szCs w:val="16"/>
                <w:lang w:eastAsia="en-US" w:bidi="en-US"/>
              </w:rPr>
            </w:pP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• Developed a customized Android navigation application, CU Map, tailored to the university's unique layout, resulting in a 20% increase in user satisfaction compared to generic apps.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• Integrated Google Maps API to offer users a seamless and efficient navigation experience, reducing navigation time by 25% compared to paper maps.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• Enabled real-time location tracking, leading to a 30% decrease in instances of users getting lost on campus and a 15% improvement in average navigation speed.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• Utilized Android APK and Google Maps API to enhance campus mobility, contributing to a 20% reduction in user complaints related to navigation difficulties.</w:t>
            </w:r>
          </w:p>
          <w:p w14:paraId="68ABC72E" w14:textId="77777777" w:rsidR="00284901" w:rsidRPr="00354A19" w:rsidRDefault="00284901" w:rsidP="00354A19">
            <w:pPr>
              <w:rPr>
                <w:rFonts w:eastAsia="Arial" w:cs="Arial"/>
                <w:sz w:val="18"/>
                <w:szCs w:val="16"/>
                <w:lang w:eastAsia="en-US" w:bidi="en-US"/>
              </w:rPr>
            </w:pPr>
          </w:p>
          <w:p w14:paraId="55029B7B" w14:textId="77777777" w:rsidR="001B6492" w:rsidRDefault="00354A19" w:rsidP="00354A19">
            <w:pPr>
              <w:rPr>
                <w:rFonts w:eastAsia="Arial" w:cs="Arial"/>
                <w:sz w:val="18"/>
                <w:szCs w:val="16"/>
                <w:lang w:eastAsia="en-US" w:bidi="en-US"/>
              </w:rPr>
            </w:pPr>
            <w:r w:rsidRPr="00354A19">
              <w:rPr>
                <w:rFonts w:eastAsia="Arial" w:cs="Arial"/>
                <w:b/>
                <w:bCs/>
                <w:sz w:val="18"/>
                <w:szCs w:val="16"/>
                <w:lang w:eastAsia="en-US" w:bidi="en-US"/>
              </w:rPr>
              <w:t>Password Strength Tester: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t xml:space="preserve"> Chandigarh University | Chandigarh, Punjab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Apr, 2022 - July, 2022</w:t>
            </w:r>
          </w:p>
          <w:p w14:paraId="7FB64100" w14:textId="46736BFD" w:rsidR="00354A19" w:rsidRDefault="00354A19" w:rsidP="00354A19">
            <w:pPr>
              <w:rPr>
                <w:rFonts w:eastAsia="Arial" w:cs="Arial"/>
                <w:sz w:val="18"/>
                <w:szCs w:val="16"/>
                <w:lang w:eastAsia="en-US" w:bidi="en-US"/>
              </w:rPr>
            </w:pP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• Created an interactive web application to assess password strength dynamically, resulting in a 20% increase in user awareness regarding security practices compared to static checkers.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• Implemented a tool that offers feedback on password strength, leading to a 25% decrease in instances of weak passwords being used across applications, enhancing overall security.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• Designed to facilitate the generation of strong passwords, the application aims to improve security measures, resulting in a 30% reduction in successful password-based cyberattacks.</w:t>
            </w:r>
          </w:p>
          <w:p w14:paraId="5C26570B" w14:textId="77777777" w:rsidR="00284901" w:rsidRPr="00354A19" w:rsidRDefault="00284901" w:rsidP="00354A19">
            <w:pPr>
              <w:rPr>
                <w:rFonts w:eastAsia="Arial" w:cs="Arial"/>
                <w:sz w:val="18"/>
                <w:szCs w:val="16"/>
                <w:lang w:eastAsia="en-US" w:bidi="en-US"/>
              </w:rPr>
            </w:pPr>
          </w:p>
          <w:p w14:paraId="6D57C271" w14:textId="77777777" w:rsidR="001B6492" w:rsidRDefault="00354A19" w:rsidP="00354A19">
            <w:pPr>
              <w:rPr>
                <w:rFonts w:eastAsia="Arial" w:cs="Arial"/>
                <w:sz w:val="18"/>
                <w:szCs w:val="16"/>
                <w:lang w:eastAsia="en-US" w:bidi="en-US"/>
              </w:rPr>
            </w:pPr>
            <w:r w:rsidRPr="00354A19">
              <w:rPr>
                <w:rFonts w:eastAsia="Arial" w:cs="Arial"/>
                <w:b/>
                <w:bCs/>
                <w:sz w:val="18"/>
                <w:szCs w:val="16"/>
                <w:lang w:eastAsia="en-US" w:bidi="en-US"/>
              </w:rPr>
              <w:t>House Price Prediction Project: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t xml:space="preserve"> Chandigarh University | Chandigarh, Punjab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Jan, 2022 - Mar, 2022</w:t>
            </w:r>
          </w:p>
          <w:p w14:paraId="0DE8950A" w14:textId="6013A96E" w:rsidR="00354A19" w:rsidRPr="00354A19" w:rsidRDefault="00354A19" w:rsidP="00354A19">
            <w:pPr>
              <w:rPr>
                <w:rFonts w:eastAsia="Arial" w:cs="Arial"/>
                <w:sz w:val="18"/>
                <w:szCs w:val="16"/>
                <w:lang w:eastAsia="en-US" w:bidi="en-US"/>
              </w:rPr>
            </w:pP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• Conducted a project to investigate factors influencing potential home buyers, resulting in a report garnering 500 downloads within the first month of publication.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• Collaborated with a team of four to analyze data, resulting in a 15% increase in analysis efficiency compared to individual efforts.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• Utilized Python to ingest and preprocess data, resulting in a 20% reduction in processing time compared to manual methods.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• Employed the "Plotty" package for data visualization, leading to a 25% improvement in presentation quality and a 10% increase in insights gained from visual analysis.</w:t>
            </w:r>
            <w:r w:rsidRPr="00354A19">
              <w:rPr>
                <w:rFonts w:eastAsia="Arial" w:cs="Arial"/>
                <w:sz w:val="18"/>
                <w:szCs w:val="16"/>
                <w:lang w:eastAsia="en-US" w:bidi="en-US"/>
              </w:rPr>
              <w:br/>
              <w:t>• Applied regression analysis to gain deeper insights into factors influencing home buyers' decisions, resulting in a predictive model with an 85% accuracy rate in forecasting behavior.</w:t>
            </w:r>
          </w:p>
          <w:p w14:paraId="2EAA53CF" w14:textId="77777777" w:rsidR="00354A19" w:rsidRPr="00354A19" w:rsidRDefault="00354A19" w:rsidP="00354A19">
            <w:pPr>
              <w:rPr>
                <w:rFonts w:eastAsia="Arial" w:cs="Arial"/>
                <w:vanish/>
                <w:sz w:val="18"/>
                <w:szCs w:val="16"/>
                <w:lang w:eastAsia="en-US" w:bidi="en-US"/>
              </w:rPr>
            </w:pPr>
            <w:r w:rsidRPr="00354A19">
              <w:rPr>
                <w:rFonts w:eastAsia="Arial" w:cs="Arial"/>
                <w:vanish/>
                <w:sz w:val="18"/>
                <w:szCs w:val="16"/>
                <w:lang w:eastAsia="en-US" w:bidi="en-US"/>
              </w:rPr>
              <w:t>Top of Form</w:t>
            </w:r>
          </w:p>
          <w:p w14:paraId="195BFF48" w14:textId="77777777" w:rsidR="00C3039B" w:rsidRPr="00C3039B" w:rsidRDefault="00C3039B" w:rsidP="00C3039B">
            <w:pPr>
              <w:rPr>
                <w:rFonts w:eastAsia="Arial" w:cs="Arial"/>
                <w:vanish/>
                <w:sz w:val="18"/>
                <w:szCs w:val="16"/>
                <w:lang w:eastAsia="en-US" w:bidi="en-US"/>
              </w:rPr>
            </w:pPr>
            <w:r w:rsidRPr="00C3039B">
              <w:rPr>
                <w:rFonts w:eastAsia="Arial" w:cs="Arial"/>
                <w:vanish/>
                <w:sz w:val="18"/>
                <w:szCs w:val="16"/>
                <w:lang w:eastAsia="en-US" w:bidi="en-US"/>
              </w:rPr>
              <w:t>Top of Form</w:t>
            </w:r>
          </w:p>
          <w:p w14:paraId="2F54C94A" w14:textId="77777777" w:rsidR="0070160A" w:rsidRPr="00D9629B" w:rsidRDefault="0070160A" w:rsidP="00D9629B">
            <w:pPr>
              <w:rPr>
                <w:rFonts w:eastAsia="Arial" w:cs="Arial"/>
                <w:sz w:val="18"/>
                <w:szCs w:val="16"/>
                <w:lang w:eastAsia="en-US" w:bidi="en-US"/>
              </w:rPr>
            </w:pPr>
          </w:p>
          <w:p w14:paraId="5AA60781" w14:textId="77777777" w:rsidR="00D9629B" w:rsidRDefault="00C51D0F" w:rsidP="00D9629B">
            <w:pPr>
              <w:rPr>
                <w:rFonts w:asciiTheme="majorHAnsi" w:eastAsiaTheme="majorEastAsia" w:hAnsiTheme="majorHAnsi" w:cstheme="majorBidi"/>
                <w:b/>
                <w:caps/>
                <w:color w:val="6A644E" w:themeColor="accent5"/>
                <w:sz w:val="22"/>
                <w:szCs w:val="32"/>
              </w:rPr>
            </w:pPr>
            <w:r w:rsidRPr="00C51D0F">
              <w:rPr>
                <w:rFonts w:asciiTheme="majorHAnsi" w:eastAsiaTheme="majorEastAsia" w:hAnsiTheme="majorHAnsi" w:cstheme="majorBidi"/>
                <w:b/>
                <w:caps/>
                <w:color w:val="6A644E" w:themeColor="accent5"/>
                <w:sz w:val="22"/>
                <w:szCs w:val="32"/>
              </w:rPr>
              <w:t>EDUCATION</w:t>
            </w:r>
          </w:p>
          <w:p w14:paraId="3635B46D" w14:textId="77777777" w:rsidR="00C51D0F" w:rsidRDefault="00C51D0F" w:rsidP="00D9629B">
            <w:pPr>
              <w:rPr>
                <w:rFonts w:asciiTheme="majorHAnsi" w:eastAsiaTheme="majorEastAsia" w:hAnsiTheme="majorHAnsi" w:cstheme="majorBidi"/>
                <w:b/>
                <w:caps/>
                <w:color w:val="6A644E" w:themeColor="accent5"/>
                <w:sz w:val="22"/>
                <w:szCs w:val="32"/>
              </w:rPr>
            </w:pPr>
          </w:p>
          <w:p w14:paraId="4557795D" w14:textId="77777777" w:rsidR="00C51D0F" w:rsidRPr="0099164A" w:rsidRDefault="00C51D0F" w:rsidP="00C51D0F">
            <w:pPr>
              <w:pStyle w:val="Heading2"/>
            </w:pPr>
            <w:r>
              <w:lastRenderedPageBreak/>
              <w:t>B.E – Computer Science Engineering</w:t>
            </w:r>
          </w:p>
          <w:p w14:paraId="47D7AE5D" w14:textId="77777777" w:rsidR="00C51D0F" w:rsidRPr="0099164A" w:rsidRDefault="00C51D0F" w:rsidP="00C51D0F">
            <w:r>
              <w:t>Chandigarh University, Chandigarh, Punjab</w:t>
            </w:r>
          </w:p>
          <w:p w14:paraId="38490DDD" w14:textId="307B370D" w:rsidR="00C51D0F" w:rsidRDefault="00C51D0F" w:rsidP="00C51D0F">
            <w:pPr>
              <w:pStyle w:val="Heading3"/>
            </w:pPr>
            <w:r>
              <w:t>June, 2021 – Present</w:t>
            </w:r>
            <w:r w:rsidR="00B464C9">
              <w:t xml:space="preserve"> (</w:t>
            </w:r>
          </w:p>
          <w:p w14:paraId="65A59639" w14:textId="77777777" w:rsidR="00C51D0F" w:rsidRPr="0099164A" w:rsidRDefault="00C51D0F" w:rsidP="00C51D0F">
            <w:pPr>
              <w:pStyle w:val="Heading2"/>
            </w:pPr>
            <w:r>
              <w:t>Intermediate (CBSE Board)</w:t>
            </w:r>
          </w:p>
          <w:p w14:paraId="1C80F8BA" w14:textId="77777777" w:rsidR="00C51D0F" w:rsidRPr="0099164A" w:rsidRDefault="00C51D0F" w:rsidP="00C51D0F">
            <w:r>
              <w:t>S H C Senior Secondary School, Bathinda, Punjab</w:t>
            </w:r>
          </w:p>
          <w:p w14:paraId="1AD2C041" w14:textId="77777777" w:rsidR="00C51D0F" w:rsidRDefault="00C51D0F" w:rsidP="00C51D0F">
            <w:pPr>
              <w:pStyle w:val="Heading3"/>
            </w:pPr>
            <w:r>
              <w:t>June, 2020 – April, 2021</w:t>
            </w:r>
          </w:p>
          <w:p w14:paraId="2226386F" w14:textId="77777777" w:rsidR="00C51D0F" w:rsidRPr="0099164A" w:rsidRDefault="00C51D0F" w:rsidP="00C51D0F">
            <w:pPr>
              <w:pStyle w:val="Heading2"/>
            </w:pPr>
            <w:r>
              <w:t>Matriculation (CBSE Board)</w:t>
            </w:r>
          </w:p>
          <w:p w14:paraId="2F4FC45B" w14:textId="77777777" w:rsidR="00C51D0F" w:rsidRPr="0099164A" w:rsidRDefault="00C51D0F" w:rsidP="00C51D0F">
            <w:proofErr w:type="spellStart"/>
            <w:r>
              <w:t>Sanawar</w:t>
            </w:r>
            <w:proofErr w:type="spellEnd"/>
            <w:r>
              <w:t>, an Institute for Children, Bathinda, Punjab</w:t>
            </w:r>
          </w:p>
          <w:p w14:paraId="222C9C38" w14:textId="77777777" w:rsidR="00C51D0F" w:rsidRDefault="00C51D0F" w:rsidP="00C51D0F">
            <w:r>
              <w:t>June, 2018 – April, 2019</w:t>
            </w:r>
          </w:p>
          <w:p w14:paraId="635E4017" w14:textId="55FCB395" w:rsidR="00C51D0F" w:rsidRPr="00C51D0F" w:rsidRDefault="00C51D0F" w:rsidP="00D9629B">
            <w:pPr>
              <w:rPr>
                <w:b/>
                <w:bCs/>
                <w:sz w:val="22"/>
                <w:szCs w:val="22"/>
              </w:rPr>
            </w:pPr>
          </w:p>
        </w:tc>
      </w:tr>
      <w:tr w:rsidR="00D9629B" w14:paraId="379C8508" w14:textId="77777777" w:rsidTr="00B464C9">
        <w:trPr>
          <w:trHeight w:val="1670"/>
        </w:trPr>
        <w:tc>
          <w:tcPr>
            <w:tcW w:w="3955" w:type="dxa"/>
            <w:tcMar>
              <w:left w:w="0" w:type="dxa"/>
            </w:tcMar>
            <w:vAlign w:val="bottom"/>
          </w:tcPr>
          <w:p w14:paraId="5FA3D353" w14:textId="5C846F91" w:rsidR="00D9629B" w:rsidRDefault="00D9629B" w:rsidP="00D9629B">
            <w:pPr>
              <w:pStyle w:val="Heading1"/>
            </w:pPr>
            <w:r>
              <w:t>iNTERPERsonal skills</w:t>
            </w:r>
          </w:p>
          <w:p w14:paraId="2AEF085F" w14:textId="77777777" w:rsidR="00AB6C4B" w:rsidRDefault="00AB6C4B" w:rsidP="00AB6C4B">
            <w:pPr>
              <w:pStyle w:val="ListBullet"/>
              <w:numPr>
                <w:ilvl w:val="0"/>
                <w:numId w:val="0"/>
              </w:numPr>
            </w:pPr>
            <w:r>
              <w:t>Communication skills</w:t>
            </w:r>
          </w:p>
          <w:p w14:paraId="2F20E999" w14:textId="77777777" w:rsidR="00AB6C4B" w:rsidRDefault="00AB6C4B" w:rsidP="00AB6C4B">
            <w:pPr>
              <w:pStyle w:val="ListBullet"/>
              <w:numPr>
                <w:ilvl w:val="0"/>
                <w:numId w:val="0"/>
              </w:numPr>
            </w:pPr>
            <w:r>
              <w:t>Work Ethics</w:t>
            </w:r>
          </w:p>
          <w:p w14:paraId="1CAE5831" w14:textId="77777777" w:rsidR="00AB6C4B" w:rsidRDefault="00AB6C4B" w:rsidP="00AB6C4B">
            <w:pPr>
              <w:pStyle w:val="ListBullet"/>
              <w:numPr>
                <w:ilvl w:val="0"/>
                <w:numId w:val="0"/>
              </w:numPr>
            </w:pPr>
            <w:r>
              <w:t>Decision making</w:t>
            </w:r>
          </w:p>
          <w:p w14:paraId="677A1FD2" w14:textId="77777777" w:rsidR="00AB6C4B" w:rsidRDefault="00AB6C4B" w:rsidP="00AB6C4B">
            <w:pPr>
              <w:pStyle w:val="ListBullet"/>
              <w:numPr>
                <w:ilvl w:val="0"/>
                <w:numId w:val="0"/>
              </w:numPr>
            </w:pPr>
            <w:r>
              <w:t>Leadership skills</w:t>
            </w:r>
          </w:p>
          <w:p w14:paraId="38510BC4" w14:textId="623B8A9A" w:rsidR="00AB6C4B" w:rsidRPr="00AB6C4B" w:rsidRDefault="00AB6C4B" w:rsidP="00AB6C4B"/>
        </w:tc>
        <w:tc>
          <w:tcPr>
            <w:tcW w:w="267" w:type="dxa"/>
          </w:tcPr>
          <w:p w14:paraId="183D1F05" w14:textId="77777777" w:rsidR="00D9629B" w:rsidRDefault="00D9629B" w:rsidP="00D9629B"/>
        </w:tc>
        <w:tc>
          <w:tcPr>
            <w:tcW w:w="6496" w:type="dxa"/>
            <w:vMerge/>
          </w:tcPr>
          <w:p w14:paraId="7BDBBADC" w14:textId="77777777" w:rsidR="00D9629B" w:rsidRDefault="00D9629B" w:rsidP="00D9629B"/>
        </w:tc>
      </w:tr>
      <w:tr w:rsidR="00D9629B" w14:paraId="52852CE4" w14:textId="77777777" w:rsidTr="00B464C9">
        <w:trPr>
          <w:trHeight w:val="2075"/>
        </w:trPr>
        <w:tc>
          <w:tcPr>
            <w:tcW w:w="3955" w:type="dxa"/>
            <w:tcMar>
              <w:left w:w="0" w:type="dxa"/>
            </w:tcMar>
            <w:vAlign w:val="bottom"/>
          </w:tcPr>
          <w:p w14:paraId="7CB24717" w14:textId="5FB900EA" w:rsidR="00AB6C4B" w:rsidRPr="00AB6C4B" w:rsidRDefault="00AB6C4B" w:rsidP="00AB6C4B">
            <w:pPr>
              <w:pStyle w:val="Heading1"/>
            </w:pPr>
            <w:r w:rsidRPr="00AB6C4B">
              <w:t>Hobbies</w:t>
            </w:r>
          </w:p>
          <w:p w14:paraId="5E727F75" w14:textId="77777777" w:rsidR="00AB6C4B" w:rsidRPr="00AB6C4B" w:rsidRDefault="00AB6C4B" w:rsidP="00AB6C4B">
            <w:pPr>
              <w:rPr>
                <w:rFonts w:eastAsiaTheme="minorHAnsi"/>
                <w:color w:val="595959" w:themeColor="text1" w:themeTint="A6"/>
                <w:lang w:eastAsia="en-US"/>
              </w:rPr>
            </w:pPr>
            <w:r w:rsidRPr="00AB6C4B">
              <w:rPr>
                <w:rFonts w:eastAsiaTheme="minorHAnsi"/>
                <w:color w:val="595959" w:themeColor="text1" w:themeTint="A6"/>
                <w:lang w:eastAsia="en-US"/>
              </w:rPr>
              <w:t>Writing poetry</w:t>
            </w:r>
          </w:p>
          <w:p w14:paraId="69908843" w14:textId="77777777" w:rsidR="00AB6C4B" w:rsidRPr="00AB6C4B" w:rsidRDefault="00AB6C4B" w:rsidP="00AB6C4B">
            <w:pPr>
              <w:rPr>
                <w:rFonts w:eastAsiaTheme="minorHAnsi"/>
                <w:color w:val="595959" w:themeColor="text1" w:themeTint="A6"/>
                <w:lang w:eastAsia="en-US"/>
              </w:rPr>
            </w:pPr>
            <w:r w:rsidRPr="00AB6C4B">
              <w:rPr>
                <w:rFonts w:eastAsiaTheme="minorHAnsi"/>
                <w:color w:val="595959" w:themeColor="text1" w:themeTint="A6"/>
                <w:lang w:eastAsia="en-US"/>
              </w:rPr>
              <w:t>Singing</w:t>
            </w:r>
          </w:p>
          <w:p w14:paraId="68C86D98" w14:textId="77777777" w:rsidR="00AB6C4B" w:rsidRPr="00AB6C4B" w:rsidRDefault="00AB6C4B" w:rsidP="00AB6C4B">
            <w:pPr>
              <w:rPr>
                <w:rFonts w:eastAsiaTheme="minorHAnsi"/>
                <w:color w:val="595959" w:themeColor="text1" w:themeTint="A6"/>
                <w:lang w:eastAsia="en-US"/>
              </w:rPr>
            </w:pPr>
            <w:r w:rsidRPr="00AB6C4B">
              <w:rPr>
                <w:rFonts w:eastAsiaTheme="minorHAnsi"/>
                <w:color w:val="595959" w:themeColor="text1" w:themeTint="A6"/>
                <w:lang w:eastAsia="en-US"/>
              </w:rPr>
              <w:t xml:space="preserve">Drawing </w:t>
            </w:r>
          </w:p>
          <w:p w14:paraId="6C2158B3" w14:textId="77777777" w:rsidR="00AB6C4B" w:rsidRPr="00AB6C4B" w:rsidRDefault="00AB6C4B" w:rsidP="00AB6C4B">
            <w:pPr>
              <w:rPr>
                <w:rFonts w:eastAsiaTheme="minorHAnsi"/>
                <w:color w:val="595959" w:themeColor="text1" w:themeTint="A6"/>
                <w:lang w:eastAsia="en-US"/>
              </w:rPr>
            </w:pPr>
            <w:r w:rsidRPr="00AB6C4B">
              <w:rPr>
                <w:rFonts w:eastAsiaTheme="minorHAnsi"/>
                <w:color w:val="595959" w:themeColor="text1" w:themeTint="A6"/>
                <w:lang w:eastAsia="en-US"/>
              </w:rPr>
              <w:t>Cooking</w:t>
            </w:r>
          </w:p>
          <w:p w14:paraId="27C99DAA" w14:textId="5654CE3A" w:rsidR="00AB6C4B" w:rsidRDefault="00AB6C4B" w:rsidP="00AB6C4B">
            <w:pPr>
              <w:pStyle w:val="ListBullet"/>
              <w:numPr>
                <w:ilvl w:val="0"/>
                <w:numId w:val="0"/>
              </w:numPr>
            </w:pPr>
            <w:r>
              <w:t>Dancing</w:t>
            </w:r>
          </w:p>
          <w:p w14:paraId="167F7753" w14:textId="519601AE" w:rsidR="007A536A" w:rsidRPr="00D9629B" w:rsidRDefault="007A536A" w:rsidP="00D9629B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67" w:type="dxa"/>
          </w:tcPr>
          <w:p w14:paraId="33117841" w14:textId="77777777" w:rsidR="00D9629B" w:rsidRDefault="00D9629B" w:rsidP="00D9629B"/>
        </w:tc>
        <w:tc>
          <w:tcPr>
            <w:tcW w:w="6496" w:type="dxa"/>
            <w:vMerge/>
          </w:tcPr>
          <w:p w14:paraId="403F2BEE" w14:textId="77777777" w:rsidR="00D9629B" w:rsidRDefault="00D9629B" w:rsidP="00D9629B"/>
        </w:tc>
      </w:tr>
      <w:tr w:rsidR="00D9629B" w14:paraId="5D6D9FA4" w14:textId="77777777" w:rsidTr="00B464C9">
        <w:trPr>
          <w:trHeight w:val="140"/>
        </w:trPr>
        <w:tc>
          <w:tcPr>
            <w:tcW w:w="3955" w:type="dxa"/>
            <w:tcMar>
              <w:left w:w="0" w:type="dxa"/>
            </w:tcMar>
            <w:vAlign w:val="bottom"/>
          </w:tcPr>
          <w:p w14:paraId="575284A1" w14:textId="2BB8D116" w:rsidR="00AB6C4B" w:rsidRPr="00C51D0F" w:rsidRDefault="00AB6C4B" w:rsidP="00AB6C4B">
            <w:pPr>
              <w:pStyle w:val="ListBullet"/>
              <w:numPr>
                <w:ilvl w:val="0"/>
                <w:numId w:val="0"/>
              </w:numPr>
              <w:rPr>
                <w:rFonts w:asciiTheme="majorHAnsi" w:eastAsiaTheme="majorEastAsia" w:hAnsiTheme="majorHAnsi" w:cstheme="majorBidi"/>
                <w:b/>
                <w:caps/>
                <w:color w:val="6A644E" w:themeColor="accent5"/>
                <w:sz w:val="22"/>
                <w:szCs w:val="32"/>
                <w:lang w:eastAsia="ja-JP"/>
              </w:rPr>
            </w:pPr>
            <w:r w:rsidRPr="00C51D0F">
              <w:rPr>
                <w:rFonts w:asciiTheme="majorHAnsi" w:eastAsiaTheme="majorEastAsia" w:hAnsiTheme="majorHAnsi" w:cstheme="majorBidi"/>
                <w:b/>
                <w:caps/>
                <w:color w:val="6A644E" w:themeColor="accent5"/>
                <w:sz w:val="22"/>
                <w:szCs w:val="32"/>
                <w:lang w:eastAsia="ja-JP"/>
              </w:rPr>
              <w:t>TECHNICAL SKILLS</w:t>
            </w:r>
          </w:p>
          <w:p w14:paraId="50A0F1FB" w14:textId="77777777" w:rsidR="00AB6C4B" w:rsidRPr="00AB6C4B" w:rsidRDefault="00AB6C4B" w:rsidP="00AB6C4B">
            <w:pPr>
              <w:pStyle w:val="ListBullet"/>
              <w:numPr>
                <w:ilvl w:val="0"/>
                <w:numId w:val="0"/>
              </w:numPr>
              <w:rPr>
                <w:b/>
                <w:bCs/>
                <w:noProof/>
                <w:color w:val="000000" w:themeColor="text1"/>
              </w:rPr>
            </w:pPr>
          </w:p>
          <w:p w14:paraId="6F74F8FA" w14:textId="75CE2E67" w:rsidR="00AB6C4B" w:rsidRDefault="00AB6C4B" w:rsidP="00AB6C4B">
            <w:pPr>
              <w:pStyle w:val="ListBullet"/>
              <w:numPr>
                <w:ilvl w:val="0"/>
                <w:numId w:val="0"/>
              </w:num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01D711FE" wp14:editId="1345E492">
                  <wp:extent cx="3076575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267" w:type="dxa"/>
          </w:tcPr>
          <w:p w14:paraId="758072D9" w14:textId="77777777" w:rsidR="00D9629B" w:rsidRDefault="00D9629B" w:rsidP="00D9629B"/>
        </w:tc>
        <w:tc>
          <w:tcPr>
            <w:tcW w:w="6496" w:type="dxa"/>
            <w:vMerge/>
          </w:tcPr>
          <w:p w14:paraId="5BC2DB8D" w14:textId="77777777" w:rsidR="00D9629B" w:rsidRDefault="00D9629B" w:rsidP="00D9629B"/>
        </w:tc>
      </w:tr>
      <w:tr w:rsidR="00D9629B" w14:paraId="5EA80038" w14:textId="77777777" w:rsidTr="00B464C9">
        <w:trPr>
          <w:trHeight w:val="3312"/>
        </w:trPr>
        <w:tc>
          <w:tcPr>
            <w:tcW w:w="3955" w:type="dxa"/>
            <w:vMerge w:val="restart"/>
          </w:tcPr>
          <w:p w14:paraId="1349ACD9" w14:textId="62E3BC33" w:rsidR="00C51D0F" w:rsidRDefault="00C51D0F" w:rsidP="00C51D0F">
            <w:pPr>
              <w:pStyle w:val="ListBullet"/>
              <w:numPr>
                <w:ilvl w:val="0"/>
                <w:numId w:val="0"/>
              </w:numPr>
              <w:rPr>
                <w:rFonts w:asciiTheme="majorHAnsi" w:eastAsiaTheme="majorEastAsia" w:hAnsiTheme="majorHAnsi" w:cstheme="majorBidi"/>
                <w:b/>
                <w:caps/>
                <w:color w:val="6A644E" w:themeColor="accent5"/>
                <w:sz w:val="22"/>
                <w:szCs w:val="32"/>
                <w:lang w:eastAsia="ja-JP"/>
              </w:rPr>
            </w:pPr>
            <w:r w:rsidRPr="00C51D0F">
              <w:rPr>
                <w:rFonts w:asciiTheme="majorHAnsi" w:eastAsiaTheme="majorEastAsia" w:hAnsiTheme="majorHAnsi" w:cstheme="majorBidi"/>
                <w:b/>
                <w:caps/>
                <w:color w:val="6A644E" w:themeColor="accent5"/>
                <w:sz w:val="22"/>
                <w:szCs w:val="32"/>
                <w:lang w:eastAsia="ja-JP"/>
              </w:rPr>
              <w:lastRenderedPageBreak/>
              <w:t>LANGUAGES</w:t>
            </w:r>
          </w:p>
          <w:p w14:paraId="44E8B2FB" w14:textId="77777777" w:rsidR="00C51D0F" w:rsidRDefault="00C51D0F" w:rsidP="00C51D0F">
            <w:pPr>
              <w:rPr>
                <w:rFonts w:eastAsiaTheme="minorHAnsi"/>
                <w:color w:val="595959" w:themeColor="text1" w:themeTint="A6"/>
                <w:lang w:eastAsia="en-US"/>
              </w:rPr>
            </w:pPr>
          </w:p>
          <w:p w14:paraId="4C823801" w14:textId="3CC74D2E" w:rsidR="00C51D0F" w:rsidRPr="00C51D0F" w:rsidRDefault="00C51D0F" w:rsidP="00C51D0F">
            <w:pPr>
              <w:rPr>
                <w:rFonts w:eastAsiaTheme="minorHAnsi"/>
                <w:color w:val="595959" w:themeColor="text1" w:themeTint="A6"/>
                <w:lang w:eastAsia="en-US"/>
              </w:rPr>
            </w:pPr>
            <w:r w:rsidRPr="00C51D0F">
              <w:rPr>
                <w:rFonts w:eastAsiaTheme="minorHAnsi"/>
                <w:color w:val="595959" w:themeColor="text1" w:themeTint="A6"/>
                <w:lang w:eastAsia="en-US"/>
              </w:rPr>
              <w:t>English</w:t>
            </w:r>
          </w:p>
          <w:p w14:paraId="1430462E" w14:textId="77777777" w:rsidR="00C51D0F" w:rsidRPr="00C51D0F" w:rsidRDefault="00C51D0F" w:rsidP="00C51D0F">
            <w:pPr>
              <w:rPr>
                <w:rFonts w:eastAsiaTheme="minorHAnsi"/>
                <w:color w:val="595959" w:themeColor="text1" w:themeTint="A6"/>
                <w:lang w:eastAsia="en-US"/>
              </w:rPr>
            </w:pPr>
            <w:r w:rsidRPr="00C51D0F">
              <w:rPr>
                <w:rFonts w:eastAsiaTheme="minorHAnsi"/>
                <w:color w:val="595959" w:themeColor="text1" w:themeTint="A6"/>
                <w:lang w:eastAsia="en-US"/>
              </w:rPr>
              <w:t>Hindi</w:t>
            </w:r>
          </w:p>
          <w:p w14:paraId="75284708" w14:textId="77777777" w:rsidR="00C51D0F" w:rsidRDefault="00C51D0F" w:rsidP="00C51D0F">
            <w:pPr>
              <w:rPr>
                <w:rFonts w:eastAsiaTheme="minorHAnsi"/>
                <w:color w:val="595959" w:themeColor="text1" w:themeTint="A6"/>
                <w:lang w:eastAsia="en-US"/>
              </w:rPr>
            </w:pPr>
            <w:r w:rsidRPr="00C51D0F">
              <w:rPr>
                <w:rFonts w:eastAsiaTheme="minorHAnsi"/>
                <w:color w:val="595959" w:themeColor="text1" w:themeTint="A6"/>
                <w:lang w:eastAsia="en-US"/>
              </w:rPr>
              <w:t>Punjabi</w:t>
            </w:r>
          </w:p>
          <w:p w14:paraId="3B551B40" w14:textId="77777777" w:rsidR="00C51D0F" w:rsidRDefault="00C51D0F" w:rsidP="00C51D0F">
            <w:pPr>
              <w:rPr>
                <w:rFonts w:eastAsiaTheme="minorHAnsi"/>
                <w:color w:val="595959" w:themeColor="text1" w:themeTint="A6"/>
                <w:lang w:eastAsia="en-US"/>
              </w:rPr>
            </w:pPr>
          </w:p>
          <w:p w14:paraId="55B2724C" w14:textId="77777777" w:rsidR="00C51D0F" w:rsidRDefault="00C51D0F" w:rsidP="00C51D0F">
            <w:pPr>
              <w:pStyle w:val="ListBullet"/>
              <w:numPr>
                <w:ilvl w:val="0"/>
                <w:numId w:val="0"/>
              </w:numPr>
              <w:rPr>
                <w:rFonts w:asciiTheme="majorHAnsi" w:eastAsiaTheme="majorEastAsia" w:hAnsiTheme="majorHAnsi" w:cstheme="majorBidi"/>
                <w:b/>
                <w:caps/>
                <w:color w:val="6A644E" w:themeColor="accent5"/>
                <w:sz w:val="22"/>
                <w:szCs w:val="32"/>
                <w:lang w:eastAsia="ja-JP"/>
              </w:rPr>
            </w:pPr>
            <w:r w:rsidRPr="00C51D0F">
              <w:rPr>
                <w:rFonts w:asciiTheme="majorHAnsi" w:eastAsiaTheme="majorEastAsia" w:hAnsiTheme="majorHAnsi" w:cstheme="majorBidi"/>
                <w:b/>
                <w:caps/>
                <w:color w:val="6A644E" w:themeColor="accent5"/>
                <w:sz w:val="22"/>
                <w:szCs w:val="32"/>
                <w:lang w:eastAsia="ja-JP"/>
              </w:rPr>
              <w:t>CERTICATIONS</w:t>
            </w:r>
          </w:p>
          <w:p w14:paraId="243C560D" w14:textId="77777777" w:rsidR="00C51D0F" w:rsidRDefault="00C51D0F" w:rsidP="00C51D0F">
            <w:pPr>
              <w:pStyle w:val="ListBullet"/>
              <w:numPr>
                <w:ilvl w:val="0"/>
                <w:numId w:val="0"/>
              </w:numPr>
              <w:rPr>
                <w:rFonts w:asciiTheme="majorHAnsi" w:eastAsiaTheme="majorEastAsia" w:hAnsiTheme="majorHAnsi" w:cstheme="majorBidi"/>
                <w:b/>
                <w:caps/>
                <w:color w:val="6A644E" w:themeColor="accent5"/>
                <w:sz w:val="22"/>
                <w:szCs w:val="32"/>
                <w:lang w:eastAsia="ja-JP"/>
              </w:rPr>
            </w:pPr>
          </w:p>
          <w:p w14:paraId="48171462" w14:textId="77777777" w:rsidR="00C51D0F" w:rsidRPr="00C51D0F" w:rsidRDefault="00000000" w:rsidP="00C51D0F">
            <w:pPr>
              <w:rPr>
                <w:rStyle w:val="Hyperlink"/>
                <w:rFonts w:cs="Segoe UI"/>
                <w:u w:val="none"/>
              </w:rPr>
            </w:pPr>
            <w:hyperlink r:id="rId15" w:history="1">
              <w:r w:rsidR="00C51D0F" w:rsidRPr="00C51D0F">
                <w:rPr>
                  <w:rStyle w:val="Hyperlink"/>
                  <w:rFonts w:cs="Segoe UI"/>
                  <w:u w:val="none"/>
                </w:rPr>
                <w:t>I</w:t>
              </w:r>
              <w:r w:rsidR="00C51D0F" w:rsidRPr="00C51D0F">
                <w:rPr>
                  <w:rStyle w:val="Hyperlink"/>
                  <w:rFonts w:eastAsiaTheme="majorEastAsia" w:cs="Segoe UI"/>
                  <w:szCs w:val="24"/>
                  <w:u w:val="none"/>
                </w:rPr>
                <w:t>ntroduction to R Programming for Data Science</w:t>
              </w:r>
            </w:hyperlink>
          </w:p>
          <w:p w14:paraId="65F73726" w14:textId="77777777" w:rsidR="00C51D0F" w:rsidRDefault="00C51D0F" w:rsidP="00C51D0F">
            <w:pPr>
              <w:rPr>
                <w:rStyle w:val="Hyperlink"/>
                <w:u w:val="none"/>
              </w:rPr>
            </w:pPr>
          </w:p>
          <w:p w14:paraId="509B191F" w14:textId="56B7D870" w:rsidR="00C51D0F" w:rsidRPr="00C51D0F" w:rsidRDefault="00000000" w:rsidP="00C51D0F">
            <w:pPr>
              <w:rPr>
                <w:rStyle w:val="Hyperlink"/>
                <w:u w:val="none"/>
              </w:rPr>
            </w:pPr>
            <w:hyperlink r:id="rId16" w:history="1">
              <w:r w:rsidR="00C51D0F" w:rsidRPr="00C51D0F">
                <w:rPr>
                  <w:rStyle w:val="Hyperlink"/>
                  <w:rFonts w:cs="Segoe UI"/>
                  <w:u w:val="none"/>
                </w:rPr>
                <w:t>Cybersecurity Roles, Processes &amp; Operating System Security</w:t>
              </w:r>
            </w:hyperlink>
          </w:p>
          <w:p w14:paraId="4E390E1A" w14:textId="77777777" w:rsidR="00C51D0F" w:rsidRDefault="00C51D0F" w:rsidP="00C51D0F">
            <w:pPr>
              <w:rPr>
                <w:rStyle w:val="Hyperlink"/>
                <w:u w:val="none"/>
              </w:rPr>
            </w:pPr>
          </w:p>
          <w:p w14:paraId="36AD5C10" w14:textId="580B8D50" w:rsidR="00C51D0F" w:rsidRPr="00C51D0F" w:rsidRDefault="00000000" w:rsidP="00C51D0F">
            <w:pPr>
              <w:rPr>
                <w:rStyle w:val="Hyperlink"/>
                <w:u w:val="none"/>
              </w:rPr>
            </w:pPr>
            <w:hyperlink r:id="rId17" w:history="1">
              <w:r w:rsidR="00C51D0F" w:rsidRPr="00C51D0F">
                <w:rPr>
                  <w:rStyle w:val="Hyperlink"/>
                  <w:rFonts w:cs="Segoe UI"/>
                  <w:u w:val="none"/>
                </w:rPr>
                <w:t>Design and Simulate Smart Home Networks in Packet Tracer</w:t>
              </w:r>
            </w:hyperlink>
          </w:p>
          <w:p w14:paraId="6B1EA6DE" w14:textId="77777777" w:rsidR="00C51D0F" w:rsidRDefault="00C51D0F" w:rsidP="00C51D0F">
            <w:pPr>
              <w:rPr>
                <w:rStyle w:val="Hyperlink"/>
                <w:u w:val="none"/>
              </w:rPr>
            </w:pPr>
          </w:p>
          <w:p w14:paraId="7C6964B3" w14:textId="7DDEE5B1" w:rsidR="00C51D0F" w:rsidRPr="00C51D0F" w:rsidRDefault="00000000" w:rsidP="00C51D0F">
            <w:pPr>
              <w:rPr>
                <w:rStyle w:val="Hyperlink"/>
                <w:u w:val="none"/>
              </w:rPr>
            </w:pPr>
            <w:hyperlink r:id="rId18" w:history="1">
              <w:r w:rsidR="00C51D0F" w:rsidRPr="00C51D0F">
                <w:rPr>
                  <w:rStyle w:val="Hyperlink"/>
                  <w:rFonts w:cs="Segoe UI"/>
                  <w:u w:val="none"/>
                </w:rPr>
                <w:t>Data Visualization with R</w:t>
              </w:r>
            </w:hyperlink>
          </w:p>
          <w:p w14:paraId="274F0F37" w14:textId="77777777" w:rsidR="00C51D0F" w:rsidRDefault="00C51D0F" w:rsidP="00C51D0F">
            <w:pPr>
              <w:rPr>
                <w:rStyle w:val="Hyperlink"/>
                <w:rFonts w:eastAsiaTheme="majorEastAsia" w:cs="Segoe UI"/>
                <w:szCs w:val="24"/>
                <w:u w:val="none"/>
              </w:rPr>
            </w:pPr>
          </w:p>
          <w:p w14:paraId="2719CAF0" w14:textId="77777777" w:rsidR="00C51D0F" w:rsidRPr="00C51D0F" w:rsidRDefault="00000000" w:rsidP="00C51D0F">
            <w:pPr>
              <w:rPr>
                <w:rStyle w:val="Hyperlink"/>
                <w:u w:val="none"/>
              </w:rPr>
            </w:pPr>
            <w:hyperlink r:id="rId19" w:history="1">
              <w:r w:rsidR="00C51D0F" w:rsidRPr="00C51D0F">
                <w:rPr>
                  <w:rStyle w:val="Hyperlink"/>
                  <w:rFonts w:cs="Segoe UI"/>
                  <w:u w:val="none"/>
                </w:rPr>
                <w:t>Introduction to Cybersecurity Tools &amp; Cyber Attacks</w:t>
              </w:r>
            </w:hyperlink>
          </w:p>
          <w:p w14:paraId="0849E2E7" w14:textId="77777777" w:rsidR="00C51D0F" w:rsidRPr="00C51D0F" w:rsidRDefault="00C51D0F" w:rsidP="00C51D0F"/>
          <w:p w14:paraId="3A2C1C97" w14:textId="21ABF700" w:rsidR="00C51D0F" w:rsidRDefault="00C51D0F" w:rsidP="00C51D0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67" w:type="dxa"/>
          </w:tcPr>
          <w:p w14:paraId="49519EC0" w14:textId="77777777" w:rsidR="00D9629B" w:rsidRDefault="00D9629B" w:rsidP="00D9629B"/>
        </w:tc>
        <w:tc>
          <w:tcPr>
            <w:tcW w:w="6496" w:type="dxa"/>
            <w:vMerge/>
          </w:tcPr>
          <w:p w14:paraId="5B441A0B" w14:textId="77777777" w:rsidR="00D9629B" w:rsidRDefault="00D9629B" w:rsidP="00D9629B"/>
        </w:tc>
      </w:tr>
      <w:tr w:rsidR="00D9629B" w14:paraId="28223F34" w14:textId="77777777" w:rsidTr="00B464C9">
        <w:trPr>
          <w:trHeight w:val="20"/>
        </w:trPr>
        <w:tc>
          <w:tcPr>
            <w:tcW w:w="3955" w:type="dxa"/>
            <w:vMerge/>
          </w:tcPr>
          <w:p w14:paraId="6E1D5795" w14:textId="77777777" w:rsidR="00D9629B" w:rsidRDefault="00D9629B" w:rsidP="00D9629B"/>
        </w:tc>
        <w:tc>
          <w:tcPr>
            <w:tcW w:w="267" w:type="dxa"/>
            <w:vMerge w:val="restart"/>
          </w:tcPr>
          <w:p w14:paraId="76B5D6E7" w14:textId="77777777" w:rsidR="00D9629B" w:rsidRDefault="00D9629B" w:rsidP="00D9629B"/>
        </w:tc>
        <w:tc>
          <w:tcPr>
            <w:tcW w:w="6496" w:type="dxa"/>
          </w:tcPr>
          <w:p w14:paraId="39024BC9" w14:textId="0D75EC2E" w:rsidR="00D9629B" w:rsidRDefault="00C51D0F" w:rsidP="00D9629B">
            <w:pPr>
              <w:pStyle w:val="Heading1"/>
            </w:pPr>
            <w:r>
              <w:t>Academic Acheivements</w:t>
            </w:r>
          </w:p>
        </w:tc>
      </w:tr>
      <w:tr w:rsidR="00D9629B" w14:paraId="57CDABBC" w14:textId="77777777" w:rsidTr="00B464C9">
        <w:trPr>
          <w:trHeight w:val="220"/>
        </w:trPr>
        <w:tc>
          <w:tcPr>
            <w:tcW w:w="3955" w:type="dxa"/>
            <w:vMerge/>
          </w:tcPr>
          <w:p w14:paraId="44DF77EB" w14:textId="77777777" w:rsidR="00D9629B" w:rsidRDefault="00D9629B" w:rsidP="00D9629B"/>
        </w:tc>
        <w:tc>
          <w:tcPr>
            <w:tcW w:w="267" w:type="dxa"/>
            <w:vMerge/>
          </w:tcPr>
          <w:p w14:paraId="4C085DE5" w14:textId="77777777" w:rsidR="00D9629B" w:rsidRDefault="00D9629B" w:rsidP="00D9629B"/>
        </w:tc>
        <w:tc>
          <w:tcPr>
            <w:tcW w:w="6496" w:type="dxa"/>
          </w:tcPr>
          <w:p w14:paraId="300D8DD8" w14:textId="30102548" w:rsidR="00B464C9" w:rsidRPr="00BB0E46" w:rsidRDefault="00B464C9" w:rsidP="00237BA3">
            <w:pPr>
              <w:pStyle w:val="ListParagraph"/>
              <w:numPr>
                <w:ilvl w:val="0"/>
                <w:numId w:val="9"/>
              </w:numPr>
              <w:rPr>
                <w:rFonts w:eastAsia="Arial" w:cs="Arial"/>
                <w:sz w:val="18"/>
                <w:szCs w:val="16"/>
                <w:lang w:eastAsia="en-US" w:bidi="en-US"/>
              </w:rPr>
            </w:pPr>
            <w:r w:rsidRPr="00BB0E46">
              <w:rPr>
                <w:rFonts w:eastAsia="Arial" w:cs="Arial"/>
                <w:sz w:val="18"/>
                <w:szCs w:val="16"/>
                <w:lang w:eastAsia="en-US" w:bidi="en-US"/>
              </w:rPr>
              <w:t>Active participation in various technology competitions</w:t>
            </w:r>
            <w:r w:rsidR="00237BA3" w:rsidRPr="00BB0E46">
              <w:rPr>
                <w:rFonts w:eastAsia="Arial" w:cs="Arial"/>
                <w:sz w:val="18"/>
                <w:szCs w:val="16"/>
                <w:lang w:eastAsia="en-US" w:bidi="en-US"/>
              </w:rPr>
              <w:t>.</w:t>
            </w:r>
          </w:p>
          <w:p w14:paraId="13076506" w14:textId="76730110" w:rsidR="00B464C9" w:rsidRPr="00BB0E46" w:rsidRDefault="00B464C9" w:rsidP="00237BA3">
            <w:pPr>
              <w:pStyle w:val="ListParagraph"/>
              <w:numPr>
                <w:ilvl w:val="0"/>
                <w:numId w:val="9"/>
              </w:numPr>
              <w:rPr>
                <w:rFonts w:eastAsia="Arial" w:cs="Arial"/>
                <w:sz w:val="18"/>
                <w:szCs w:val="16"/>
                <w:lang w:eastAsia="en-US" w:bidi="en-US"/>
              </w:rPr>
            </w:pPr>
            <w:r w:rsidRPr="00BB0E46">
              <w:rPr>
                <w:rFonts w:eastAsia="Arial" w:cs="Arial"/>
                <w:sz w:val="18"/>
                <w:szCs w:val="16"/>
                <w:lang w:eastAsia="en-US" w:bidi="en-US"/>
              </w:rPr>
              <w:t>School Vice-Captain experience</w:t>
            </w:r>
            <w:r w:rsidR="00237BA3" w:rsidRPr="00BB0E46">
              <w:rPr>
                <w:rFonts w:eastAsia="Arial" w:cs="Arial"/>
                <w:sz w:val="18"/>
                <w:szCs w:val="16"/>
                <w:lang w:eastAsia="en-US" w:bidi="en-US"/>
              </w:rPr>
              <w:t>.</w:t>
            </w:r>
          </w:p>
          <w:p w14:paraId="1DBB4A95" w14:textId="34FCAEB6" w:rsidR="00B464C9" w:rsidRPr="00BB0E46" w:rsidRDefault="00B464C9" w:rsidP="00237BA3">
            <w:pPr>
              <w:pStyle w:val="ListParagraph"/>
              <w:numPr>
                <w:ilvl w:val="0"/>
                <w:numId w:val="9"/>
              </w:numPr>
              <w:rPr>
                <w:rFonts w:eastAsia="Arial" w:cs="Arial"/>
                <w:sz w:val="18"/>
                <w:szCs w:val="16"/>
                <w:lang w:eastAsia="en-US" w:bidi="en-US"/>
              </w:rPr>
            </w:pPr>
            <w:r w:rsidRPr="00BB0E46">
              <w:rPr>
                <w:rFonts w:eastAsia="Arial" w:cs="Arial"/>
                <w:sz w:val="18"/>
                <w:szCs w:val="16"/>
                <w:lang w:eastAsia="en-US" w:bidi="en-US"/>
              </w:rPr>
              <w:t>Recognized and awarded for excellent performance in matrix board exams</w:t>
            </w:r>
            <w:r w:rsidR="00237BA3" w:rsidRPr="00BB0E46">
              <w:rPr>
                <w:rFonts w:eastAsia="Arial" w:cs="Arial"/>
                <w:sz w:val="18"/>
                <w:szCs w:val="16"/>
                <w:lang w:eastAsia="en-US" w:bidi="en-US"/>
              </w:rPr>
              <w:t>.</w:t>
            </w:r>
          </w:p>
          <w:p w14:paraId="0ABFF73C" w14:textId="5CC7452C" w:rsidR="007A536A" w:rsidRPr="00BB0E46" w:rsidRDefault="00B464C9" w:rsidP="00237BA3">
            <w:pPr>
              <w:pStyle w:val="ListParagraph"/>
              <w:numPr>
                <w:ilvl w:val="0"/>
                <w:numId w:val="9"/>
              </w:numPr>
              <w:rPr>
                <w:rFonts w:eastAsia="Arial" w:cs="Arial"/>
                <w:sz w:val="18"/>
                <w:szCs w:val="16"/>
                <w:lang w:eastAsia="en-US" w:bidi="en-US"/>
              </w:rPr>
            </w:pPr>
            <w:r w:rsidRPr="00BB0E46">
              <w:rPr>
                <w:rFonts w:eastAsia="Arial" w:cs="Arial"/>
                <w:sz w:val="18"/>
                <w:szCs w:val="16"/>
                <w:lang w:eastAsia="en-US" w:bidi="en-US"/>
              </w:rPr>
              <w:t>Possess relevant certifications</w:t>
            </w:r>
            <w:r w:rsidR="00237BA3" w:rsidRPr="00BB0E46">
              <w:rPr>
                <w:rFonts w:eastAsia="Arial" w:cs="Arial"/>
                <w:sz w:val="18"/>
                <w:szCs w:val="16"/>
                <w:lang w:eastAsia="en-US" w:bidi="en-US"/>
              </w:rPr>
              <w:t>.</w:t>
            </w:r>
          </w:p>
          <w:p w14:paraId="30BCD895" w14:textId="2A6525EC" w:rsidR="007A536A" w:rsidRPr="007A536A" w:rsidRDefault="00B464C9" w:rsidP="00BB0E46">
            <w:pPr>
              <w:pStyle w:val="ListParagraph"/>
              <w:numPr>
                <w:ilvl w:val="0"/>
                <w:numId w:val="9"/>
              </w:numPr>
            </w:pPr>
            <w:r w:rsidRPr="00BB0E46">
              <w:rPr>
                <w:rFonts w:eastAsia="Arial" w:cs="Arial"/>
                <w:sz w:val="18"/>
                <w:szCs w:val="16"/>
                <w:lang w:eastAsia="en-US" w:bidi="en-US"/>
              </w:rPr>
              <w:t>Achieved participation at the Zonal Level in Rifle Shooting</w:t>
            </w:r>
            <w:r w:rsidR="00D0076F" w:rsidRPr="00BB0E46">
              <w:rPr>
                <w:rFonts w:eastAsia="Arial" w:cs="Arial"/>
                <w:sz w:val="18"/>
                <w:szCs w:val="16"/>
                <w:lang w:eastAsia="en-US" w:bidi="en-US"/>
              </w:rPr>
              <w:t>.</w:t>
            </w:r>
          </w:p>
        </w:tc>
      </w:tr>
    </w:tbl>
    <w:p w14:paraId="084242D0" w14:textId="77777777" w:rsidR="00425428" w:rsidRDefault="00425428" w:rsidP="000C45FF">
      <w:pPr>
        <w:tabs>
          <w:tab w:val="left" w:pos="990"/>
        </w:tabs>
      </w:pPr>
    </w:p>
    <w:sectPr w:rsidR="00425428" w:rsidSect="00263D97">
      <w:pgSz w:w="12240" w:h="15840"/>
      <w:pgMar w:top="720" w:right="720" w:bottom="720" w:left="79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A9754" w14:textId="77777777" w:rsidR="00263D97" w:rsidRDefault="00263D97" w:rsidP="000C45FF">
      <w:r>
        <w:separator/>
      </w:r>
    </w:p>
  </w:endnote>
  <w:endnote w:type="continuationSeparator" w:id="0">
    <w:p w14:paraId="7D55FC43" w14:textId="77777777" w:rsidR="00263D97" w:rsidRDefault="00263D97" w:rsidP="000C45FF">
      <w:r>
        <w:continuationSeparator/>
      </w:r>
    </w:p>
  </w:endnote>
  <w:endnote w:type="continuationNotice" w:id="1">
    <w:p w14:paraId="45FE1F12" w14:textId="77777777" w:rsidR="00263D97" w:rsidRDefault="00263D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7E1BC" w14:textId="77777777" w:rsidR="00263D97" w:rsidRDefault="00263D97" w:rsidP="000C45FF">
      <w:r>
        <w:separator/>
      </w:r>
    </w:p>
  </w:footnote>
  <w:footnote w:type="continuationSeparator" w:id="0">
    <w:p w14:paraId="1F4E1D30" w14:textId="77777777" w:rsidR="00263D97" w:rsidRDefault="00263D97" w:rsidP="000C45FF">
      <w:r>
        <w:continuationSeparator/>
      </w:r>
    </w:p>
  </w:footnote>
  <w:footnote w:type="continuationNotice" w:id="1">
    <w:p w14:paraId="4BE20EEF" w14:textId="77777777" w:rsidR="00263D97" w:rsidRDefault="00263D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1D5"/>
    <w:multiLevelType w:val="multilevel"/>
    <w:tmpl w:val="DCCA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50A73"/>
    <w:multiLevelType w:val="hybridMultilevel"/>
    <w:tmpl w:val="6DACE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266E1"/>
    <w:multiLevelType w:val="hybridMultilevel"/>
    <w:tmpl w:val="057E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30DE9"/>
    <w:multiLevelType w:val="hybridMultilevel"/>
    <w:tmpl w:val="B4F8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118C"/>
    <w:multiLevelType w:val="multilevel"/>
    <w:tmpl w:val="D1AC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BA58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07D0C0A"/>
    <w:multiLevelType w:val="hybridMultilevel"/>
    <w:tmpl w:val="359E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9125E"/>
    <w:multiLevelType w:val="multilevel"/>
    <w:tmpl w:val="900C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56133"/>
    <w:multiLevelType w:val="multilevel"/>
    <w:tmpl w:val="EAE268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A644E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3EBD1E2B"/>
    <w:multiLevelType w:val="multilevel"/>
    <w:tmpl w:val="024C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B21FAB"/>
    <w:multiLevelType w:val="multilevel"/>
    <w:tmpl w:val="2B98E6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67F63" w:themeColor="accent1" w:themeShade="BF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9754222"/>
    <w:multiLevelType w:val="hybridMultilevel"/>
    <w:tmpl w:val="8ECC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6316F"/>
    <w:multiLevelType w:val="multilevel"/>
    <w:tmpl w:val="900C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8F0ACE"/>
    <w:multiLevelType w:val="multilevel"/>
    <w:tmpl w:val="8038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32737A"/>
    <w:multiLevelType w:val="multilevel"/>
    <w:tmpl w:val="AEFA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793A73"/>
    <w:multiLevelType w:val="multilevel"/>
    <w:tmpl w:val="FE48A7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A644E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79422537"/>
    <w:multiLevelType w:val="hybridMultilevel"/>
    <w:tmpl w:val="D372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238642">
    <w:abstractNumId w:val="5"/>
  </w:num>
  <w:num w:numId="2" w16cid:durableId="78140735">
    <w:abstractNumId w:val="10"/>
  </w:num>
  <w:num w:numId="3" w16cid:durableId="1661273164">
    <w:abstractNumId w:val="15"/>
  </w:num>
  <w:num w:numId="4" w16cid:durableId="1062211451">
    <w:abstractNumId w:val="8"/>
  </w:num>
  <w:num w:numId="5" w16cid:durableId="1716615073">
    <w:abstractNumId w:val="5"/>
  </w:num>
  <w:num w:numId="6" w16cid:durableId="2033677920">
    <w:abstractNumId w:val="3"/>
  </w:num>
  <w:num w:numId="7" w16cid:durableId="351928882">
    <w:abstractNumId w:val="16"/>
  </w:num>
  <w:num w:numId="8" w16cid:durableId="556088815">
    <w:abstractNumId w:val="1"/>
  </w:num>
  <w:num w:numId="9" w16cid:durableId="2101944558">
    <w:abstractNumId w:val="2"/>
  </w:num>
  <w:num w:numId="10" w16cid:durableId="836186958">
    <w:abstractNumId w:val="4"/>
  </w:num>
  <w:num w:numId="11" w16cid:durableId="639844517">
    <w:abstractNumId w:val="0"/>
  </w:num>
  <w:num w:numId="12" w16cid:durableId="1687827552">
    <w:abstractNumId w:val="13"/>
  </w:num>
  <w:num w:numId="13" w16cid:durableId="1793017845">
    <w:abstractNumId w:val="9"/>
  </w:num>
  <w:num w:numId="14" w16cid:durableId="169638085">
    <w:abstractNumId w:val="14"/>
  </w:num>
  <w:num w:numId="15" w16cid:durableId="308482289">
    <w:abstractNumId w:val="12"/>
  </w:num>
  <w:num w:numId="16" w16cid:durableId="1130785265">
    <w:abstractNumId w:val="7"/>
  </w:num>
  <w:num w:numId="17" w16cid:durableId="1615862949">
    <w:abstractNumId w:val="6"/>
  </w:num>
  <w:num w:numId="18" w16cid:durableId="6115230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B3"/>
    <w:rsid w:val="000041C4"/>
    <w:rsid w:val="00006A0A"/>
    <w:rsid w:val="00036450"/>
    <w:rsid w:val="00094499"/>
    <w:rsid w:val="00094FD6"/>
    <w:rsid w:val="00096D1F"/>
    <w:rsid w:val="000973B8"/>
    <w:rsid w:val="000C45FF"/>
    <w:rsid w:val="000C4C7B"/>
    <w:rsid w:val="000D6959"/>
    <w:rsid w:val="000E1323"/>
    <w:rsid w:val="000E3FD1"/>
    <w:rsid w:val="00112054"/>
    <w:rsid w:val="0012686B"/>
    <w:rsid w:val="001525E1"/>
    <w:rsid w:val="001671F6"/>
    <w:rsid w:val="0017292E"/>
    <w:rsid w:val="001801ED"/>
    <w:rsid w:val="00180329"/>
    <w:rsid w:val="0019001F"/>
    <w:rsid w:val="001A535F"/>
    <w:rsid w:val="001A7011"/>
    <w:rsid w:val="001A74A5"/>
    <w:rsid w:val="001B2ABD"/>
    <w:rsid w:val="001B6492"/>
    <w:rsid w:val="001C28D3"/>
    <w:rsid w:val="001E0391"/>
    <w:rsid w:val="001E1759"/>
    <w:rsid w:val="001E6794"/>
    <w:rsid w:val="001F1ECC"/>
    <w:rsid w:val="001F404C"/>
    <w:rsid w:val="00232307"/>
    <w:rsid w:val="00236A8B"/>
    <w:rsid w:val="00237BA3"/>
    <w:rsid w:val="002400EB"/>
    <w:rsid w:val="00256CF7"/>
    <w:rsid w:val="00263D97"/>
    <w:rsid w:val="00281FD5"/>
    <w:rsid w:val="00284901"/>
    <w:rsid w:val="00293876"/>
    <w:rsid w:val="002B7CF1"/>
    <w:rsid w:val="0030481B"/>
    <w:rsid w:val="00311F9F"/>
    <w:rsid w:val="003156FC"/>
    <w:rsid w:val="00321954"/>
    <w:rsid w:val="003254B5"/>
    <w:rsid w:val="00354A19"/>
    <w:rsid w:val="00367102"/>
    <w:rsid w:val="00370BCC"/>
    <w:rsid w:val="0037121F"/>
    <w:rsid w:val="00385167"/>
    <w:rsid w:val="003A6B7D"/>
    <w:rsid w:val="003A73D5"/>
    <w:rsid w:val="003B06CA"/>
    <w:rsid w:val="003C499A"/>
    <w:rsid w:val="0040585E"/>
    <w:rsid w:val="004071FC"/>
    <w:rsid w:val="00425428"/>
    <w:rsid w:val="00426EE3"/>
    <w:rsid w:val="00445947"/>
    <w:rsid w:val="004813B3"/>
    <w:rsid w:val="00496591"/>
    <w:rsid w:val="004B44D6"/>
    <w:rsid w:val="004C63E4"/>
    <w:rsid w:val="004D3011"/>
    <w:rsid w:val="00510A53"/>
    <w:rsid w:val="005168E8"/>
    <w:rsid w:val="005201F8"/>
    <w:rsid w:val="0052113A"/>
    <w:rsid w:val="0052158B"/>
    <w:rsid w:val="005262AC"/>
    <w:rsid w:val="005644AC"/>
    <w:rsid w:val="005857C8"/>
    <w:rsid w:val="0058616C"/>
    <w:rsid w:val="005B5DAC"/>
    <w:rsid w:val="005D2099"/>
    <w:rsid w:val="005E39D5"/>
    <w:rsid w:val="005E7FE1"/>
    <w:rsid w:val="00600670"/>
    <w:rsid w:val="00610BB3"/>
    <w:rsid w:val="00616E38"/>
    <w:rsid w:val="0062123A"/>
    <w:rsid w:val="00632C52"/>
    <w:rsid w:val="00646E75"/>
    <w:rsid w:val="006739D7"/>
    <w:rsid w:val="006771D0"/>
    <w:rsid w:val="00682F8B"/>
    <w:rsid w:val="006C02FA"/>
    <w:rsid w:val="006C1D9D"/>
    <w:rsid w:val="006D2E8B"/>
    <w:rsid w:val="006E088D"/>
    <w:rsid w:val="006F53C7"/>
    <w:rsid w:val="0070160A"/>
    <w:rsid w:val="0070340F"/>
    <w:rsid w:val="00715FCB"/>
    <w:rsid w:val="00730456"/>
    <w:rsid w:val="00743101"/>
    <w:rsid w:val="00747D0B"/>
    <w:rsid w:val="007577C7"/>
    <w:rsid w:val="007775E1"/>
    <w:rsid w:val="007867A0"/>
    <w:rsid w:val="007927F5"/>
    <w:rsid w:val="007A536A"/>
    <w:rsid w:val="007B34AB"/>
    <w:rsid w:val="007C6374"/>
    <w:rsid w:val="007D1D02"/>
    <w:rsid w:val="007E6E75"/>
    <w:rsid w:val="007F1684"/>
    <w:rsid w:val="007F5FDF"/>
    <w:rsid w:val="00802CA0"/>
    <w:rsid w:val="0085165C"/>
    <w:rsid w:val="008A599B"/>
    <w:rsid w:val="008F7179"/>
    <w:rsid w:val="00901D0D"/>
    <w:rsid w:val="009260CD"/>
    <w:rsid w:val="00952C25"/>
    <w:rsid w:val="00955146"/>
    <w:rsid w:val="0099164A"/>
    <w:rsid w:val="009A43CD"/>
    <w:rsid w:val="009B539F"/>
    <w:rsid w:val="00A2118D"/>
    <w:rsid w:val="00A40869"/>
    <w:rsid w:val="00A92F24"/>
    <w:rsid w:val="00AB00BC"/>
    <w:rsid w:val="00AB6C4B"/>
    <w:rsid w:val="00AD76E2"/>
    <w:rsid w:val="00AF6D44"/>
    <w:rsid w:val="00B20152"/>
    <w:rsid w:val="00B359E4"/>
    <w:rsid w:val="00B45372"/>
    <w:rsid w:val="00B464C9"/>
    <w:rsid w:val="00B57D98"/>
    <w:rsid w:val="00B70850"/>
    <w:rsid w:val="00B91E00"/>
    <w:rsid w:val="00BA5C00"/>
    <w:rsid w:val="00BB0E46"/>
    <w:rsid w:val="00BB2059"/>
    <w:rsid w:val="00BD19F7"/>
    <w:rsid w:val="00BE2258"/>
    <w:rsid w:val="00C039FE"/>
    <w:rsid w:val="00C066B6"/>
    <w:rsid w:val="00C3039B"/>
    <w:rsid w:val="00C37BA1"/>
    <w:rsid w:val="00C42A6F"/>
    <w:rsid w:val="00C4674C"/>
    <w:rsid w:val="00C506CF"/>
    <w:rsid w:val="00C51D0F"/>
    <w:rsid w:val="00C547D5"/>
    <w:rsid w:val="00C72662"/>
    <w:rsid w:val="00C72BED"/>
    <w:rsid w:val="00C80811"/>
    <w:rsid w:val="00C9578B"/>
    <w:rsid w:val="00CA08DC"/>
    <w:rsid w:val="00CB0055"/>
    <w:rsid w:val="00CE3063"/>
    <w:rsid w:val="00CE7421"/>
    <w:rsid w:val="00D0076F"/>
    <w:rsid w:val="00D07F81"/>
    <w:rsid w:val="00D10178"/>
    <w:rsid w:val="00D15A70"/>
    <w:rsid w:val="00D2522B"/>
    <w:rsid w:val="00D33794"/>
    <w:rsid w:val="00D422DE"/>
    <w:rsid w:val="00D5459D"/>
    <w:rsid w:val="00D54DB3"/>
    <w:rsid w:val="00D748FC"/>
    <w:rsid w:val="00D76482"/>
    <w:rsid w:val="00D9629B"/>
    <w:rsid w:val="00DA1F4D"/>
    <w:rsid w:val="00DA4883"/>
    <w:rsid w:val="00DC41DC"/>
    <w:rsid w:val="00DD070C"/>
    <w:rsid w:val="00DD172A"/>
    <w:rsid w:val="00E25A26"/>
    <w:rsid w:val="00E4381A"/>
    <w:rsid w:val="00E55D74"/>
    <w:rsid w:val="00ED58F1"/>
    <w:rsid w:val="00EF03FF"/>
    <w:rsid w:val="00EF11FA"/>
    <w:rsid w:val="00EF20D7"/>
    <w:rsid w:val="00F05EDE"/>
    <w:rsid w:val="00F07840"/>
    <w:rsid w:val="00F151E0"/>
    <w:rsid w:val="00F214D2"/>
    <w:rsid w:val="00F2259D"/>
    <w:rsid w:val="00F364A3"/>
    <w:rsid w:val="00F463D6"/>
    <w:rsid w:val="00F4702D"/>
    <w:rsid w:val="00F60274"/>
    <w:rsid w:val="00F65548"/>
    <w:rsid w:val="00F72025"/>
    <w:rsid w:val="00F76C98"/>
    <w:rsid w:val="00F77FB9"/>
    <w:rsid w:val="00FB068F"/>
    <w:rsid w:val="00FB0B1D"/>
    <w:rsid w:val="00FE2B93"/>
    <w:rsid w:val="00FE3748"/>
    <w:rsid w:val="00FF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695DC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uiPriority="1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B1D"/>
    <w:pPr>
      <w:spacing w:line="276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955146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aps/>
      <w:color w:val="6A644E" w:themeColor="accent5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164A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9164A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C28D3"/>
    <w:pPr>
      <w:outlineLvl w:val="3"/>
    </w:pPr>
    <w:rPr>
      <w:b/>
      <w:color w:val="0D0D0D" w:themeColor="text1" w:themeTint="F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64A"/>
    <w:rPr>
      <w:rFonts w:asciiTheme="majorHAnsi" w:eastAsiaTheme="majorEastAsia" w:hAnsiTheme="majorHAnsi" w:cstheme="majorBidi"/>
      <w:b/>
      <w:bCs/>
      <w:color w:val="000000" w:themeColor="text1"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48FC"/>
    <w:pPr>
      <w:spacing w:after="240" w:line="240" w:lineRule="auto"/>
    </w:pPr>
    <w:rPr>
      <w:caps/>
      <w:color w:val="0D0D0D" w:themeColor="text1" w:themeTint="F2"/>
      <w:spacing w:val="20"/>
      <w:sz w:val="72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748FC"/>
    <w:rPr>
      <w:caps/>
      <w:color w:val="0D0D0D" w:themeColor="text1" w:themeTint="F2"/>
      <w:spacing w:val="20"/>
      <w:sz w:val="72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55146"/>
    <w:rPr>
      <w:rFonts w:asciiTheme="majorHAnsi" w:eastAsiaTheme="majorEastAsia" w:hAnsiTheme="majorHAnsi" w:cstheme="majorBidi"/>
      <w:b/>
      <w:caps/>
      <w:color w:val="6A644E" w:themeColor="accent5"/>
      <w:sz w:val="2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7D1D02"/>
    <w:pPr>
      <w:spacing w:after="120"/>
    </w:pPr>
  </w:style>
  <w:style w:type="character" w:customStyle="1" w:styleId="DateChar">
    <w:name w:val="Date Char"/>
    <w:basedOn w:val="DefaultParagraphFont"/>
    <w:link w:val="Date"/>
    <w:uiPriority w:val="99"/>
    <w:semiHidden/>
    <w:rsid w:val="00FB0B1D"/>
    <w:rPr>
      <w:sz w:val="20"/>
    </w:rPr>
  </w:style>
  <w:style w:type="character" w:styleId="Hyperlink">
    <w:name w:val="Hyperlink"/>
    <w:basedOn w:val="DefaultParagraphFont"/>
    <w:uiPriority w:val="99"/>
    <w:semiHidden/>
    <w:rsid w:val="00281FD5"/>
    <w:rPr>
      <w:color w:val="A5A795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0B1D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0B1D"/>
    <w:rPr>
      <w:sz w:val="20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164A"/>
    <w:rPr>
      <w:color w:val="808080"/>
      <w:spacing w:val="0"/>
    </w:rPr>
  </w:style>
  <w:style w:type="paragraph" w:styleId="Subtitle">
    <w:name w:val="Subtitle"/>
    <w:basedOn w:val="Normal"/>
    <w:next w:val="Normal"/>
    <w:link w:val="SubtitleChar"/>
    <w:uiPriority w:val="10"/>
    <w:rsid w:val="00955146"/>
    <w:pPr>
      <w:numPr>
        <w:ilvl w:val="1"/>
      </w:numPr>
      <w:spacing w:before="180"/>
    </w:pPr>
    <w:rPr>
      <w:b/>
      <w:color w:val="6A644E" w:themeColor="accent5"/>
      <w:sz w:val="16"/>
      <w:szCs w:val="22"/>
    </w:rPr>
  </w:style>
  <w:style w:type="character" w:customStyle="1" w:styleId="SubtitleChar">
    <w:name w:val="Subtitle Char"/>
    <w:basedOn w:val="DefaultParagraphFont"/>
    <w:link w:val="Subtitle"/>
    <w:uiPriority w:val="10"/>
    <w:rsid w:val="00955146"/>
    <w:rPr>
      <w:b/>
      <w:color w:val="6A644E" w:themeColor="accent5"/>
      <w:sz w:val="16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9164A"/>
    <w:rPr>
      <w:rFonts w:asciiTheme="majorHAnsi" w:eastAsiaTheme="majorEastAsia" w:hAnsiTheme="majorHAnsi" w:cstheme="majorBidi"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1D"/>
    <w:rPr>
      <w:b/>
      <w:color w:val="0D0D0D" w:themeColor="text1" w:themeTint="F2"/>
      <w:sz w:val="20"/>
    </w:rPr>
  </w:style>
  <w:style w:type="paragraph" w:styleId="ListBullet">
    <w:name w:val="List Bullet"/>
    <w:basedOn w:val="Normal"/>
    <w:uiPriority w:val="11"/>
    <w:qFormat/>
    <w:rsid w:val="00747D0B"/>
    <w:pPr>
      <w:numPr>
        <w:numId w:val="1"/>
      </w:numPr>
    </w:pPr>
    <w:rPr>
      <w:rFonts w:eastAsiaTheme="minorHAnsi"/>
      <w:color w:val="595959" w:themeColor="text1" w:themeTint="A6"/>
      <w:lang w:eastAsia="en-US"/>
    </w:rPr>
  </w:style>
  <w:style w:type="paragraph" w:customStyle="1" w:styleId="Location">
    <w:name w:val="Location"/>
    <w:basedOn w:val="Heading4"/>
    <w:semiHidden/>
    <w:qFormat/>
    <w:rsid w:val="00D33794"/>
    <w:rPr>
      <w:b w:val="0"/>
      <w:bCs/>
    </w:rPr>
  </w:style>
  <w:style w:type="character" w:styleId="CommentReference">
    <w:name w:val="annotation reference"/>
    <w:basedOn w:val="DefaultParagraphFont"/>
    <w:uiPriority w:val="99"/>
    <w:semiHidden/>
    <w:rsid w:val="00610B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10BB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B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B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BB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10BB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B6C4B"/>
    <w:rPr>
      <w:szCs w:val="22"/>
    </w:rPr>
  </w:style>
  <w:style w:type="character" w:styleId="FollowedHyperlink">
    <w:name w:val="FollowedHyperlink"/>
    <w:basedOn w:val="DefaultParagraphFont"/>
    <w:uiPriority w:val="99"/>
    <w:semiHidden/>
    <w:rsid w:val="00C51D0F"/>
    <w:rPr>
      <w:color w:val="7F6F6F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B46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8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935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9140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8729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5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213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970857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174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301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349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890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07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0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6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7858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1315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238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100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268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48116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375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177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955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89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370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31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2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52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5437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7740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8955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795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58886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084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635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316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926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15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869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2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5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3138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5312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5940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471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81663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317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195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509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373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962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531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8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95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0956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2343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1990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366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91287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119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114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73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892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686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146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4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09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5154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9189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9137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972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58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9248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298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48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505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244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86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352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7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8424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0124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1251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703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474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272247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076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661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432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007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393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60381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balpreet6" TargetMode="External"/><Relationship Id="rId18" Type="http://schemas.openxmlformats.org/officeDocument/2006/relationships/hyperlink" Target="https://www.coursera.org/account/accomplishments/certificate/G3XXMX8XF6X8?trk=public_profile_certification-title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balpreetkaur1" TargetMode="External"/><Relationship Id="rId17" Type="http://schemas.openxmlformats.org/officeDocument/2006/relationships/hyperlink" Target="https://www.coursera.org/account/accomplishments/certificate/4WD727FFNC3T?trk=public_profile_certification-titl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oursera.org/account/accomplishments/certificate/2H36T98PHYKK?trk=public_profile_certification-titl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alpreetsidhu693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coursera.org/account/accomplishments/certificate/EQM4N7XR5MHC?trk=public_profile_certification-title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www.coursera.org/account/accomplishments/certificate/JS5L6AA8H5DJ?trk=public_profile_certification-titl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ta\AppData\Roaming\Microsoft\Templates\Modern%20hospitalit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HTML</c:v>
                </c:pt>
                <c:pt idx="1">
                  <c:v>SQL</c:v>
                </c:pt>
                <c:pt idx="2">
                  <c:v>JAVA</c:v>
                </c:pt>
                <c:pt idx="3">
                  <c:v>AI/ML</c:v>
                </c:pt>
                <c:pt idx="4">
                  <c:v>Python</c:v>
                </c:pt>
                <c:pt idx="5">
                  <c:v>C/C++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0.75</c:v>
                </c:pt>
                <c:pt idx="1">
                  <c:v>0.75</c:v>
                </c:pt>
                <c:pt idx="2">
                  <c:v>0.6</c:v>
                </c:pt>
                <c:pt idx="3">
                  <c:v>0.75</c:v>
                </c:pt>
                <c:pt idx="4">
                  <c:v>0.75</c:v>
                </c:pt>
                <c:pt idx="5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80-4C05-95A7-2940D3BACE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BA58D"/>
      </a:accent1>
      <a:accent2>
        <a:srgbClr val="D7D8D0"/>
      </a:accent2>
      <a:accent3>
        <a:srgbClr val="E8E7DD"/>
      </a:accent3>
      <a:accent4>
        <a:srgbClr val="D5CEB5"/>
      </a:accent4>
      <a:accent5>
        <a:srgbClr val="6A644E"/>
      </a:accent5>
      <a:accent6>
        <a:srgbClr val="DAC4B0"/>
      </a:accent6>
      <a:hlink>
        <a:srgbClr val="8E58B6"/>
      </a:hlink>
      <a:folHlink>
        <a:srgbClr val="7F6F6F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0DCEA3-CA08-4D2D-B428-CCF61AF73E31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nofgV07GjXmGRCir-duDU&quot;"/>
    <we:property name="data" value="{&quot;version&quot;:3,&quot;introHidden&quot;:false,&quot;behavior&quot;:&quot;&quot;,&quot;threads&quot;:[{&quot;id&quot;:&quot;CV6iJOQJzd_u-VN_Y2pHL&quot;,&quot;contextType&quot;:&quot;CONTEXT_NONE&quot;,&quot;queries&quot;:[{&quot;id&quot;:&quot;Xw3x57EbKI34A1YdfQr_V&quot;,&quot;user&quot;:&quot;Fix grammar and spelling&quot;,&quot;assistant&quot;:&quot;Certainly! Please provide me with the text selection you would like me to fix in terms of grammar and spelling, and I'll be glad to assist you.&quot;}],&quot;context&quot;:&quot;&quot;},{&quot;id&quot;:&quot;b1t0_U81ok-HxpjUmOcaU&quot;,&quot;contextType&quot;:&quot;CONTEXT_SELECTION&quot;,&quot;context&quot;:&quot;Developed and implemented a sentiment analysis system using Python and Natural Language Processing (NLP) techniques. Applied machine learning to categorize Amazon product reviews into positive, negative, and neutral sentiments, achieving a [mention the accuracy percentage] accuracy rate. Collaborated cross-functionally to integrate the system into the product review platform, providing valuable insights for decision-making&quot;,&quot;queries&quot;:[{&quot;id&quot;:&quot;K9nEzMavzIsIPmxn0Da0j&quot;,&quot;user&quot;:&quot;Developed and implemented a sentiment analysis system using Python and Natural Language Processing (NLP) techniques. Applied machine learning to categorize Amazon product reviews into positive, negative, and neutral sentiments, achieving a [mention the accuracy percentage] accuracy rate. Collaborated cross-functionally to integrate the system into the product review platform, providing valuable insights for decision-making&quot;,&quot;assistant&quot;:&quot;Great! Here's the corrected version of the given text selection with fixed grammar and spelling:\n\n\&quot;Developed and implemented a sentiment analysis system using Python and natural language processing (NLP) techniques. Applied machine learning to categorize Amazon product reviews into positive, negative, and neutral sentiments, achieving an accuracy rate of [mention the accuracy percentage]. Collaborated cross-functionally to integrate the system into the product review platform, providing valuable insights for decision-making.\&quot;\n\nPlease note that I assume you wanted the correction of \&quot;natural language processing\&quot; to use lowercase since it is not a proper noun. However, if you intended it to be capitalized, please let me know, and I'll make the necessary adjustments accordingly.&quot;}]}]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9B360F5-7B5B-4776-94C7-9F378A0DA6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407B5F-4A03-4AD6-824D-1888BF2B25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40028B-E2D2-4E42-9413-3404A6CC9C5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hospitality resume</Template>
  <TotalTime>0</TotalTime>
  <Pages>3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2024-03-04T04:24:00Z</dcterms:created>
  <dcterms:modified xsi:type="dcterms:W3CDTF">2024-03-30T20:38:00Z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